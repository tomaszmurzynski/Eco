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  <w:insideH w:val="single" w:sz="2" w:space="0" w:color="EAEAEA"/>
          <w:insideV w:val="single" w:sz="2" w:space="0" w:color="EAEAEA"/>
        </w:tblBorders>
        <w:tblLook w:val="0000" w:firstRow="0" w:lastRow="0" w:firstColumn="0" w:lastColumn="0" w:noHBand="0" w:noVBand="0"/>
      </w:tblPr>
      <w:tblGrid>
        <w:gridCol w:w="4889"/>
        <w:gridCol w:w="4888"/>
      </w:tblGrid>
      <w:tr w:rsidR="00F13E9F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1E3D92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9CB647C" wp14:editId="6ADAC3A2">
                      <wp:simplePos x="0" y="0"/>
                      <wp:positionH relativeFrom="margin">
                        <wp:posOffset>1603375</wp:posOffset>
                      </wp:positionH>
                      <wp:positionV relativeFrom="margin">
                        <wp:posOffset>586105</wp:posOffset>
                      </wp:positionV>
                      <wp:extent cx="1400175" cy="914400"/>
                      <wp:effectExtent l="0" t="0" r="9525" b="0"/>
                      <wp:wrapNone/>
                      <wp:docPr id="22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5404" w:rsidRPr="004023B4" w:rsidRDefault="001E3D92" w:rsidP="00DB5404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Tomasz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Murzynski</w:t>
                                  </w:r>
                                  <w:proofErr w:type="spellEnd"/>
                                </w:p>
                                <w:p w:rsidR="00DB5404" w:rsidRPr="00DB5404" w:rsidRDefault="001E3D92" w:rsidP="00DB5404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Dyrektor Techniczny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18" o:spid="_x0000_s1026" type="#_x0000_t202" style="position:absolute;margin-left:126.25pt;margin-top:46.15pt;width:110.25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" filled="f" stroked="f">
                      <v:textbox inset="0,,0">
                        <w:txbxContent>
                          <w:p w:rsidR="00DB5404" w:rsidRPr="004023B4" w:rsidRDefault="001E3D92" w:rsidP="00DB5404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Tomasz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Murzynski</w:t>
                            </w:r>
                            <w:proofErr w:type="spellEnd"/>
                          </w:p>
                          <w:p w:rsidR="00DB5404" w:rsidRPr="00DB5404" w:rsidRDefault="001E3D92" w:rsidP="00DB5404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Dyrektor Techniczny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760F4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900ED7" wp14:editId="62964B02">
                      <wp:simplePos x="0" y="0"/>
                      <wp:positionH relativeFrom="page">
                        <wp:posOffset>45720</wp:posOffset>
                      </wp:positionH>
                      <wp:positionV relativeFrom="page">
                        <wp:posOffset>1040130</wp:posOffset>
                      </wp:positionV>
                      <wp:extent cx="2030730" cy="788670"/>
                      <wp:effectExtent l="0" t="0" r="0" b="0"/>
                      <wp:wrapNone/>
                      <wp:docPr id="23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5404" w:rsidRDefault="00DB5404" w:rsidP="00DB5404">
                                  <w:r>
                                    <w:t>Warszawska 20B</w:t>
                                  </w:r>
                                </w:p>
                                <w:p w:rsidR="00DB5404" w:rsidRDefault="00DB5404" w:rsidP="00DB5404">
                                  <w:r>
                                    <w:t>80 – 180, Gdańsk</w:t>
                                  </w:r>
                                </w:p>
                                <w:p w:rsidR="00DB5404" w:rsidRDefault="00DB5404" w:rsidP="00DB5404">
                                  <w:r>
                                    <w:t>Tel: +48</w:t>
                                  </w:r>
                                  <w:r w:rsidR="001E3D92">
                                    <w:t> 536 235 640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br/>
                                  </w:r>
                                  <w:r w:rsidR="00760F49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105B55">
                                    <w:t>office</w:t>
                                  </w:r>
                                  <w:r>
                                    <w:t>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25" o:spid="_x0000_s1027" type="#_x0000_t202" style="position:absolute;margin-left:3.6pt;margin-top:81.9pt;width:159.9pt;height:62.1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VKvQIAAMQ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" filled="f" stroked="f" strokecolor="#777" strokeweight=".25pt">
                      <v:textbox>
                        <w:txbxContent>
                          <w:p w:rsidR="00DB5404" w:rsidRDefault="00DB5404" w:rsidP="00DB5404">
                            <w:r>
                              <w:t>Warszawska 20B</w:t>
                            </w:r>
                          </w:p>
                          <w:p w:rsidR="00DB5404" w:rsidRDefault="00DB5404" w:rsidP="00DB5404">
                            <w:r>
                              <w:t>80 – 180, Gdańsk</w:t>
                            </w:r>
                          </w:p>
                          <w:p w:rsidR="00DB5404" w:rsidRDefault="00DB5404" w:rsidP="00DB5404">
                            <w:r>
                              <w:t>Tel: +48</w:t>
                            </w:r>
                            <w:r w:rsidR="001E3D92">
                              <w:t> 536 235 640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="00760F49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05B55">
                              <w:t>office</w:t>
                            </w:r>
                            <w:r>
                              <w:t>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760F49"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3AC88410" wp14:editId="397F28B6">
                  <wp:simplePos x="0" y="0"/>
                  <wp:positionH relativeFrom="margin">
                    <wp:posOffset>37465</wp:posOffset>
                  </wp:positionH>
                  <wp:positionV relativeFrom="margin">
                    <wp:posOffset>15875</wp:posOffset>
                  </wp:positionV>
                  <wp:extent cx="1465580" cy="1087755"/>
                  <wp:effectExtent l="0" t="0" r="1270" b="0"/>
                  <wp:wrapNone/>
                  <wp:docPr id="1498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1E3D92">
            <w:pPr>
              <w:rPr>
                <w:lang w:bidi="pl-PL"/>
              </w:rPr>
            </w:pPr>
            <w:r w:rsidRPr="001E3D92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4B0E3DD8" wp14:editId="7C675325">
                  <wp:simplePos x="0" y="0"/>
                  <wp:positionH relativeFrom="margin">
                    <wp:posOffset>55880</wp:posOffset>
                  </wp:positionH>
                  <wp:positionV relativeFrom="margin">
                    <wp:posOffset>15240</wp:posOffset>
                  </wp:positionV>
                  <wp:extent cx="1465580" cy="1087755"/>
                  <wp:effectExtent l="0" t="0" r="1270" b="0"/>
                  <wp:wrapNone/>
                  <wp:docPr id="26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E3D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B88EAB3" wp14:editId="0EA0AAAC">
                      <wp:simplePos x="0" y="0"/>
                      <wp:positionH relativeFrom="page">
                        <wp:posOffset>64135</wp:posOffset>
                      </wp:positionH>
                      <wp:positionV relativeFrom="page">
                        <wp:posOffset>1039495</wp:posOffset>
                      </wp:positionV>
                      <wp:extent cx="2030730" cy="788670"/>
                      <wp:effectExtent l="0" t="0" r="0" b="0"/>
                      <wp:wrapNone/>
                      <wp:docPr id="25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Default="001E3D92" w:rsidP="001E3D92">
                                  <w:r>
                                    <w:t>Warszawska 20B</w:t>
                                  </w:r>
                                </w:p>
                                <w:p w:rsidR="001E3D92" w:rsidRDefault="001E3D92" w:rsidP="001E3D92">
                                  <w:r>
                                    <w:t>80 – 180, Gdańsk</w:t>
                                  </w:r>
                                </w:p>
                                <w:p w:rsidR="001E3D92" w:rsidRDefault="001E3D92" w:rsidP="001E3D92">
                                  <w:r>
                                    <w:t>Tel: +48 536 235 640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105B55">
                                    <w:t>office</w:t>
                                  </w:r>
                                  <w:r>
                                    <w:t>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5.05pt;margin-top:81.85pt;width:159.9pt;height:62.1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eKvQIAAMQ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" filled="f" stroked="f" strokecolor="#777" strokeweight=".25pt">
                      <v:textbox>
                        <w:txbxContent>
                          <w:p w:rsidR="001E3D92" w:rsidRDefault="001E3D92" w:rsidP="001E3D92">
                            <w:r>
                              <w:t>Warszawska 20B</w:t>
                            </w:r>
                          </w:p>
                          <w:p w:rsidR="001E3D92" w:rsidRDefault="001E3D92" w:rsidP="001E3D92">
                            <w:r>
                              <w:t>80 – 180, Gdańsk</w:t>
                            </w:r>
                          </w:p>
                          <w:p w:rsidR="001E3D92" w:rsidRDefault="001E3D92" w:rsidP="001E3D92">
                            <w:r>
                              <w:t>Tel: +48 536 235 640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05B55">
                              <w:t>office</w:t>
                            </w:r>
                            <w:r>
                              <w:t>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1E3D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3AC9174" wp14:editId="1E54F006">
                      <wp:simplePos x="0" y="0"/>
                      <wp:positionH relativeFrom="margin">
                        <wp:posOffset>1621969</wp:posOffset>
                      </wp:positionH>
                      <wp:positionV relativeFrom="margin">
                        <wp:posOffset>585903</wp:posOffset>
                      </wp:positionV>
                      <wp:extent cx="1400175" cy="914400"/>
                      <wp:effectExtent l="0" t="0" r="9525" b="0"/>
                      <wp:wrapNone/>
                      <wp:docPr id="24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Pr="004023B4" w:rsidRDefault="001E3D92" w:rsidP="001E3D92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Tomasz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Murzynski</w:t>
                                  </w:r>
                                  <w:proofErr w:type="spellEnd"/>
                                </w:p>
                                <w:p w:rsidR="001E3D92" w:rsidRPr="00DB5404" w:rsidRDefault="001E3D92" w:rsidP="001E3D92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Dyrektor Techniczny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27.7pt;margin-top:46.15pt;width:110.25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" filled="f" stroked="f">
                      <v:textbox inset="0,,0">
                        <w:txbxContent>
                          <w:p w:rsidR="001E3D92" w:rsidRPr="004023B4" w:rsidRDefault="001E3D92" w:rsidP="001E3D92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Tomasz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Murzynski</w:t>
                            </w:r>
                            <w:proofErr w:type="spellEnd"/>
                          </w:p>
                          <w:p w:rsidR="001E3D92" w:rsidRPr="00DB5404" w:rsidRDefault="001E3D92" w:rsidP="001E3D92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Dy</w:t>
                            </w: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rektor Techniczny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1E3D92" w:rsidTr="001E3D92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E3D92" w:rsidRDefault="001E3D92" w:rsidP="00ED5BBF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5B16D11" wp14:editId="02B1E3AC">
                      <wp:simplePos x="0" y="0"/>
                      <wp:positionH relativeFrom="margin">
                        <wp:posOffset>1603375</wp:posOffset>
                      </wp:positionH>
                      <wp:positionV relativeFrom="margin">
                        <wp:posOffset>586105</wp:posOffset>
                      </wp:positionV>
                      <wp:extent cx="1400175" cy="914400"/>
                      <wp:effectExtent l="0" t="0" r="9525" b="0"/>
                      <wp:wrapNone/>
                      <wp:docPr id="27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Pr="004023B4" w:rsidRDefault="001E3D92" w:rsidP="001E3D92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Tomasz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Murzynski</w:t>
                                  </w:r>
                                  <w:proofErr w:type="spellEnd"/>
                                </w:p>
                                <w:p w:rsidR="001E3D92" w:rsidRPr="00DB5404" w:rsidRDefault="001E3D92" w:rsidP="001E3D92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Dyrektor Techniczny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126.25pt;margin-top:46.15pt;width:110.25pt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" filled="f" stroked="f">
                      <v:textbox inset="0,,0">
                        <w:txbxContent>
                          <w:p w:rsidR="001E3D92" w:rsidRPr="004023B4" w:rsidRDefault="001E3D92" w:rsidP="001E3D92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Tomasz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Murzynski</w:t>
                            </w:r>
                            <w:proofErr w:type="spellEnd"/>
                          </w:p>
                          <w:p w:rsidR="001E3D92" w:rsidRPr="00DB5404" w:rsidRDefault="001E3D92" w:rsidP="001E3D92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Dy</w:t>
                            </w: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rektor Techniczny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D77DD53" wp14:editId="7A72C0EC">
                      <wp:simplePos x="0" y="0"/>
                      <wp:positionH relativeFrom="page">
                        <wp:posOffset>45720</wp:posOffset>
                      </wp:positionH>
                      <wp:positionV relativeFrom="page">
                        <wp:posOffset>1040130</wp:posOffset>
                      </wp:positionV>
                      <wp:extent cx="2030730" cy="788670"/>
                      <wp:effectExtent l="0" t="0" r="0" b="0"/>
                      <wp:wrapNone/>
                      <wp:docPr id="28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Default="001E3D92" w:rsidP="001E3D92">
                                  <w:r>
                                    <w:t>Warszawska 20B</w:t>
                                  </w:r>
                                </w:p>
                                <w:p w:rsidR="001E3D92" w:rsidRDefault="001E3D92" w:rsidP="001E3D92">
                                  <w:r>
                                    <w:t>80 – 180, Gdańsk</w:t>
                                  </w:r>
                                </w:p>
                                <w:p w:rsidR="001E3D92" w:rsidRDefault="001E3D92" w:rsidP="001E3D92">
                                  <w:r>
                                    <w:t>Tel: +48 536 235 640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105B55">
                                    <w:t>office</w:t>
                                  </w:r>
                                  <w:r>
                                    <w:t>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3.6pt;margin-top:81.9pt;width:159.9pt;height:62.1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" filled="f" stroked="f" strokecolor="#777" strokeweight=".25pt">
                      <v:textbox>
                        <w:txbxContent>
                          <w:p w:rsidR="001E3D92" w:rsidRDefault="001E3D92" w:rsidP="001E3D92">
                            <w:r>
                              <w:t>Warszawska 20B</w:t>
                            </w:r>
                          </w:p>
                          <w:p w:rsidR="001E3D92" w:rsidRDefault="001E3D92" w:rsidP="001E3D92">
                            <w:r>
                              <w:t>80 – 180, Gdańsk</w:t>
                            </w:r>
                          </w:p>
                          <w:p w:rsidR="001E3D92" w:rsidRDefault="001E3D92" w:rsidP="001E3D92">
                            <w:r>
                              <w:t>Tel: +48 536 235 640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05B55">
                              <w:t>office</w:t>
                            </w:r>
                            <w:r>
                              <w:t>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1F6013C0" wp14:editId="43E26386">
                  <wp:simplePos x="0" y="0"/>
                  <wp:positionH relativeFrom="margin">
                    <wp:posOffset>37465</wp:posOffset>
                  </wp:positionH>
                  <wp:positionV relativeFrom="margin">
                    <wp:posOffset>15875</wp:posOffset>
                  </wp:positionV>
                  <wp:extent cx="1465580" cy="1087755"/>
                  <wp:effectExtent l="0" t="0" r="1270" b="0"/>
                  <wp:wrapNone/>
                  <wp:docPr id="31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E3D92" w:rsidRDefault="001E3D92" w:rsidP="00ED5BBF">
            <w:pPr>
              <w:rPr>
                <w:lang w:bidi="pl-PL"/>
              </w:rPr>
            </w:pPr>
            <w:r w:rsidRPr="001E3D92"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5F10DD0D" wp14:editId="24FD1F9B">
                  <wp:simplePos x="0" y="0"/>
                  <wp:positionH relativeFrom="margin">
                    <wp:posOffset>55880</wp:posOffset>
                  </wp:positionH>
                  <wp:positionV relativeFrom="margin">
                    <wp:posOffset>15240</wp:posOffset>
                  </wp:positionV>
                  <wp:extent cx="1465580" cy="1087755"/>
                  <wp:effectExtent l="0" t="0" r="1270" b="0"/>
                  <wp:wrapNone/>
                  <wp:docPr id="288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E3D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DB235A8" wp14:editId="58C13849">
                      <wp:simplePos x="0" y="0"/>
                      <wp:positionH relativeFrom="page">
                        <wp:posOffset>64135</wp:posOffset>
                      </wp:positionH>
                      <wp:positionV relativeFrom="page">
                        <wp:posOffset>1039495</wp:posOffset>
                      </wp:positionV>
                      <wp:extent cx="2030730" cy="788670"/>
                      <wp:effectExtent l="0" t="0" r="0" b="0"/>
                      <wp:wrapNone/>
                      <wp:docPr id="29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Default="001E3D92" w:rsidP="001E3D92">
                                  <w:r>
                                    <w:t>Warszawska 20B</w:t>
                                  </w:r>
                                </w:p>
                                <w:p w:rsidR="001E3D92" w:rsidRDefault="001E3D92" w:rsidP="001E3D92">
                                  <w:r>
                                    <w:t>80 – 180, Gdańsk</w:t>
                                  </w:r>
                                </w:p>
                                <w:p w:rsidR="001E3D92" w:rsidRDefault="001E3D92" w:rsidP="001E3D92">
                                  <w:r>
                                    <w:t>Tel: +48 536 235 640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105B55">
                                    <w:t>office</w:t>
                                  </w:r>
                                  <w:r>
                                    <w:t>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5.05pt;margin-top:81.85pt;width:159.9pt;height:62.1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9jSvgIAAMQ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" filled="f" stroked="f" strokecolor="#777" strokeweight=".25pt">
                      <v:textbox>
                        <w:txbxContent>
                          <w:p w:rsidR="001E3D92" w:rsidRDefault="001E3D92" w:rsidP="001E3D92">
                            <w:r>
                              <w:t>Warszawska 20B</w:t>
                            </w:r>
                          </w:p>
                          <w:p w:rsidR="001E3D92" w:rsidRDefault="001E3D92" w:rsidP="001E3D92">
                            <w:r>
                              <w:t>80 – 180, Gdańsk</w:t>
                            </w:r>
                          </w:p>
                          <w:p w:rsidR="001E3D92" w:rsidRDefault="001E3D92" w:rsidP="001E3D92">
                            <w:r>
                              <w:t>Tel: +48 536 235 640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05B55">
                              <w:t>office</w:t>
                            </w:r>
                            <w:r>
                              <w:t>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1E3D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7992296" wp14:editId="18D094B5">
                      <wp:simplePos x="0" y="0"/>
                      <wp:positionH relativeFrom="margin">
                        <wp:posOffset>1621969</wp:posOffset>
                      </wp:positionH>
                      <wp:positionV relativeFrom="margin">
                        <wp:posOffset>585903</wp:posOffset>
                      </wp:positionV>
                      <wp:extent cx="1400175" cy="914400"/>
                      <wp:effectExtent l="0" t="0" r="9525" b="0"/>
                      <wp:wrapNone/>
                      <wp:docPr id="30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Pr="004023B4" w:rsidRDefault="001E3D92" w:rsidP="001E3D92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Tomasz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Murzynski</w:t>
                                  </w:r>
                                  <w:proofErr w:type="spellEnd"/>
                                </w:p>
                                <w:p w:rsidR="001E3D92" w:rsidRPr="00DB5404" w:rsidRDefault="001E3D92" w:rsidP="001E3D92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Dyrektor Techniczny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127.7pt;margin-top:46.15pt;width:110.25pt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" filled="f" stroked="f">
                      <v:textbox inset="0,,0">
                        <w:txbxContent>
                          <w:p w:rsidR="001E3D92" w:rsidRPr="004023B4" w:rsidRDefault="001E3D92" w:rsidP="001E3D92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Tomasz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Murzynski</w:t>
                            </w:r>
                            <w:proofErr w:type="spellEnd"/>
                          </w:p>
                          <w:p w:rsidR="001E3D92" w:rsidRPr="00DB5404" w:rsidRDefault="001E3D92" w:rsidP="001E3D92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Dy</w:t>
                            </w: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rektor Techniczny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1E3D92" w:rsidTr="001E3D92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E3D92" w:rsidRDefault="001E3D92" w:rsidP="00ED5BBF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5B16D11" wp14:editId="02B1E3AC">
                      <wp:simplePos x="0" y="0"/>
                      <wp:positionH relativeFrom="margin">
                        <wp:posOffset>1603375</wp:posOffset>
                      </wp:positionH>
                      <wp:positionV relativeFrom="margin">
                        <wp:posOffset>586105</wp:posOffset>
                      </wp:positionV>
                      <wp:extent cx="1400175" cy="914400"/>
                      <wp:effectExtent l="0" t="0" r="9525" b="0"/>
                      <wp:wrapNone/>
                      <wp:docPr id="289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Pr="004023B4" w:rsidRDefault="001E3D92" w:rsidP="001E3D92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Tomasz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Murzynski</w:t>
                                  </w:r>
                                  <w:proofErr w:type="spellEnd"/>
                                </w:p>
                                <w:p w:rsidR="001E3D92" w:rsidRPr="00DB5404" w:rsidRDefault="001E3D92" w:rsidP="001E3D92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Dyrektor Techniczny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126.25pt;margin-top:46.15pt;width:110.25pt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" filled="f" stroked="f">
                      <v:textbox inset="0,,0">
                        <w:txbxContent>
                          <w:p w:rsidR="001E3D92" w:rsidRPr="004023B4" w:rsidRDefault="001E3D92" w:rsidP="001E3D92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Tomasz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Murzynski</w:t>
                            </w:r>
                            <w:proofErr w:type="spellEnd"/>
                          </w:p>
                          <w:p w:rsidR="001E3D92" w:rsidRPr="00DB5404" w:rsidRDefault="001E3D92" w:rsidP="001E3D92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Dy</w:t>
                            </w: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rektor Techniczny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D77DD53" wp14:editId="7A72C0EC">
                      <wp:simplePos x="0" y="0"/>
                      <wp:positionH relativeFrom="page">
                        <wp:posOffset>45720</wp:posOffset>
                      </wp:positionH>
                      <wp:positionV relativeFrom="page">
                        <wp:posOffset>1040130</wp:posOffset>
                      </wp:positionV>
                      <wp:extent cx="2030730" cy="788670"/>
                      <wp:effectExtent l="0" t="0" r="0" b="0"/>
                      <wp:wrapNone/>
                      <wp:docPr id="290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Default="001E3D92" w:rsidP="001E3D92">
                                  <w:r>
                                    <w:t>Warszawska 20B</w:t>
                                  </w:r>
                                </w:p>
                                <w:p w:rsidR="001E3D92" w:rsidRDefault="001E3D92" w:rsidP="001E3D92">
                                  <w:r>
                                    <w:t>80 – 180, Gdańsk</w:t>
                                  </w:r>
                                </w:p>
                                <w:p w:rsidR="001E3D92" w:rsidRDefault="001E3D92" w:rsidP="001E3D92">
                                  <w:r>
                                    <w:t>Tel: +48 536 235 640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105B55">
                                    <w:t>office</w:t>
                                  </w:r>
                                  <w:r>
                                    <w:t>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3.6pt;margin-top:81.9pt;width:159.9pt;height:62.1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4EvgIAAMU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" filled="f" stroked="f" strokecolor="#777" strokeweight=".25pt">
                      <v:textbox>
                        <w:txbxContent>
                          <w:p w:rsidR="001E3D92" w:rsidRDefault="001E3D92" w:rsidP="001E3D92">
                            <w:r>
                              <w:t>Warszawska 20B</w:t>
                            </w:r>
                          </w:p>
                          <w:p w:rsidR="001E3D92" w:rsidRDefault="001E3D92" w:rsidP="001E3D92">
                            <w:r>
                              <w:t>80 – 180, Gdańsk</w:t>
                            </w:r>
                          </w:p>
                          <w:p w:rsidR="001E3D92" w:rsidRDefault="001E3D92" w:rsidP="001E3D92">
                            <w:r>
                              <w:t>Tel: +48 536 235 640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05B55">
                              <w:t>office</w:t>
                            </w:r>
                            <w:r>
                              <w:t>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F6013C0" wp14:editId="43E26386">
                  <wp:simplePos x="0" y="0"/>
                  <wp:positionH relativeFrom="margin">
                    <wp:posOffset>37465</wp:posOffset>
                  </wp:positionH>
                  <wp:positionV relativeFrom="margin">
                    <wp:posOffset>15875</wp:posOffset>
                  </wp:positionV>
                  <wp:extent cx="1465580" cy="1087755"/>
                  <wp:effectExtent l="0" t="0" r="1270" b="0"/>
                  <wp:wrapNone/>
                  <wp:docPr id="293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E3D92" w:rsidRDefault="001E3D92" w:rsidP="00ED5BBF">
            <w:pPr>
              <w:rPr>
                <w:lang w:bidi="pl-PL"/>
              </w:rPr>
            </w:pPr>
            <w:r w:rsidRPr="001E3D92"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5F10DD0D" wp14:editId="24FD1F9B">
                  <wp:simplePos x="0" y="0"/>
                  <wp:positionH relativeFrom="margin">
                    <wp:posOffset>55880</wp:posOffset>
                  </wp:positionH>
                  <wp:positionV relativeFrom="margin">
                    <wp:posOffset>15240</wp:posOffset>
                  </wp:positionV>
                  <wp:extent cx="1465580" cy="1087755"/>
                  <wp:effectExtent l="0" t="0" r="1270" b="0"/>
                  <wp:wrapNone/>
                  <wp:docPr id="294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E3D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DB235A8" wp14:editId="58C13849">
                      <wp:simplePos x="0" y="0"/>
                      <wp:positionH relativeFrom="page">
                        <wp:posOffset>64135</wp:posOffset>
                      </wp:positionH>
                      <wp:positionV relativeFrom="page">
                        <wp:posOffset>1039495</wp:posOffset>
                      </wp:positionV>
                      <wp:extent cx="2030730" cy="788670"/>
                      <wp:effectExtent l="0" t="0" r="0" b="0"/>
                      <wp:wrapNone/>
                      <wp:docPr id="291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Default="001E3D92" w:rsidP="001E3D92">
                                  <w:r>
                                    <w:t>Warszawska 20B</w:t>
                                  </w:r>
                                </w:p>
                                <w:p w:rsidR="001E3D92" w:rsidRDefault="001E3D92" w:rsidP="001E3D92">
                                  <w:r>
                                    <w:t>80 – 180, Gdańsk</w:t>
                                  </w:r>
                                </w:p>
                                <w:p w:rsidR="001E3D92" w:rsidRDefault="001E3D92" w:rsidP="001E3D92">
                                  <w:r>
                                    <w:t>Tel: +48 536 235 640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105B55">
                                    <w:t>office</w:t>
                                  </w:r>
                                  <w:r>
                                    <w:t>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5.05pt;margin-top:81.85pt;width:159.9pt;height:62.1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nyfvgIAAMY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" filled="f" stroked="f" strokecolor="#777" strokeweight=".25pt">
                      <v:textbox>
                        <w:txbxContent>
                          <w:p w:rsidR="001E3D92" w:rsidRDefault="001E3D92" w:rsidP="001E3D92">
                            <w:r>
                              <w:t>Warszawska 20B</w:t>
                            </w:r>
                          </w:p>
                          <w:p w:rsidR="001E3D92" w:rsidRDefault="001E3D92" w:rsidP="001E3D92">
                            <w:r>
                              <w:t>80 – 180, Gdańsk</w:t>
                            </w:r>
                          </w:p>
                          <w:p w:rsidR="001E3D92" w:rsidRDefault="001E3D92" w:rsidP="001E3D92">
                            <w:r>
                              <w:t>Tel: +48 536 235 640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05B55">
                              <w:t>office</w:t>
                            </w:r>
                            <w:r>
                              <w:t>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1E3D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7992296" wp14:editId="18D094B5">
                      <wp:simplePos x="0" y="0"/>
                      <wp:positionH relativeFrom="margin">
                        <wp:posOffset>1621969</wp:posOffset>
                      </wp:positionH>
                      <wp:positionV relativeFrom="margin">
                        <wp:posOffset>585903</wp:posOffset>
                      </wp:positionV>
                      <wp:extent cx="1400175" cy="914400"/>
                      <wp:effectExtent l="0" t="0" r="9525" b="0"/>
                      <wp:wrapNone/>
                      <wp:docPr id="292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Pr="004023B4" w:rsidRDefault="001E3D92" w:rsidP="001E3D92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Tomasz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Murzynski</w:t>
                                  </w:r>
                                  <w:proofErr w:type="spellEnd"/>
                                </w:p>
                                <w:p w:rsidR="001E3D92" w:rsidRPr="00DB5404" w:rsidRDefault="001E3D92" w:rsidP="001E3D92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Dyrektor Techniczny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127.7pt;margin-top:46.15pt;width:110.25pt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" filled="f" stroked="f">
                      <v:textbox inset="0,,0">
                        <w:txbxContent>
                          <w:p w:rsidR="001E3D92" w:rsidRPr="004023B4" w:rsidRDefault="001E3D92" w:rsidP="001E3D92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Tomasz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Murzynski</w:t>
                            </w:r>
                            <w:proofErr w:type="spellEnd"/>
                          </w:p>
                          <w:p w:rsidR="001E3D92" w:rsidRPr="00DB5404" w:rsidRDefault="001E3D92" w:rsidP="001E3D92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Dy</w:t>
                            </w: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rektor Techniczny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1E3D92" w:rsidTr="001E3D92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E3D92" w:rsidRDefault="001E3D92" w:rsidP="00ED5BBF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5B16D11" wp14:editId="02B1E3AC">
                      <wp:simplePos x="0" y="0"/>
                      <wp:positionH relativeFrom="margin">
                        <wp:posOffset>1603375</wp:posOffset>
                      </wp:positionH>
                      <wp:positionV relativeFrom="margin">
                        <wp:posOffset>586105</wp:posOffset>
                      </wp:positionV>
                      <wp:extent cx="1400175" cy="914400"/>
                      <wp:effectExtent l="0" t="0" r="9525" b="0"/>
                      <wp:wrapNone/>
                      <wp:docPr id="295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Pr="004023B4" w:rsidRDefault="001E3D92" w:rsidP="001E3D92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Tomasz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Murzynski</w:t>
                                  </w:r>
                                  <w:proofErr w:type="spellEnd"/>
                                </w:p>
                                <w:p w:rsidR="001E3D92" w:rsidRPr="00DB5404" w:rsidRDefault="001E3D92" w:rsidP="001E3D92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Dyrektor Techniczny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126.25pt;margin-top:46.15pt;width:110.25pt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" filled="f" stroked="f">
                      <v:textbox inset="0,,0">
                        <w:txbxContent>
                          <w:p w:rsidR="001E3D92" w:rsidRPr="004023B4" w:rsidRDefault="001E3D92" w:rsidP="001E3D92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Tomasz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Murzynski</w:t>
                            </w:r>
                            <w:proofErr w:type="spellEnd"/>
                          </w:p>
                          <w:p w:rsidR="001E3D92" w:rsidRPr="00DB5404" w:rsidRDefault="001E3D92" w:rsidP="001E3D92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Dy</w:t>
                            </w: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rektor Techniczny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D77DD53" wp14:editId="7A72C0EC">
                      <wp:simplePos x="0" y="0"/>
                      <wp:positionH relativeFrom="page">
                        <wp:posOffset>45720</wp:posOffset>
                      </wp:positionH>
                      <wp:positionV relativeFrom="page">
                        <wp:posOffset>1040130</wp:posOffset>
                      </wp:positionV>
                      <wp:extent cx="2030730" cy="788670"/>
                      <wp:effectExtent l="0" t="0" r="0" b="0"/>
                      <wp:wrapNone/>
                      <wp:docPr id="296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Default="001E3D92" w:rsidP="001E3D92">
                                  <w:r>
                                    <w:t>Warszawska 20B</w:t>
                                  </w:r>
                                </w:p>
                                <w:p w:rsidR="001E3D92" w:rsidRDefault="001E3D92" w:rsidP="001E3D92">
                                  <w:r>
                                    <w:t>80 – 180, Gdańsk</w:t>
                                  </w:r>
                                </w:p>
                                <w:p w:rsidR="001E3D92" w:rsidRDefault="001E3D92" w:rsidP="001E3D92">
                                  <w:r>
                                    <w:t>Tel: +48 536 235 640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105B55">
                                    <w:t>office</w:t>
                                  </w:r>
                                  <w:r>
                                    <w:t>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3.6pt;margin-top:81.9pt;width:159.9pt;height:62.1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lGnvwIAAMY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" filled="f" stroked="f" strokecolor="#777" strokeweight=".25pt">
                      <v:textbox>
                        <w:txbxContent>
                          <w:p w:rsidR="001E3D92" w:rsidRDefault="001E3D92" w:rsidP="001E3D92">
                            <w:r>
                              <w:t>Warszawska 20B</w:t>
                            </w:r>
                          </w:p>
                          <w:p w:rsidR="001E3D92" w:rsidRDefault="001E3D92" w:rsidP="001E3D92">
                            <w:r>
                              <w:t>80 – 180, Gdańsk</w:t>
                            </w:r>
                          </w:p>
                          <w:p w:rsidR="001E3D92" w:rsidRDefault="001E3D92" w:rsidP="001E3D92">
                            <w:r>
                              <w:t>Tel: +48 536 235 640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05B55">
                              <w:t>office</w:t>
                            </w:r>
                            <w:r>
                              <w:t>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1F6013C0" wp14:editId="43E26386">
                  <wp:simplePos x="0" y="0"/>
                  <wp:positionH relativeFrom="margin">
                    <wp:posOffset>37465</wp:posOffset>
                  </wp:positionH>
                  <wp:positionV relativeFrom="margin">
                    <wp:posOffset>15875</wp:posOffset>
                  </wp:positionV>
                  <wp:extent cx="1465580" cy="1087755"/>
                  <wp:effectExtent l="0" t="0" r="1270" b="0"/>
                  <wp:wrapNone/>
                  <wp:docPr id="299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E3D92" w:rsidRDefault="001E3D92" w:rsidP="00ED5BBF">
            <w:pPr>
              <w:rPr>
                <w:lang w:bidi="pl-PL"/>
              </w:rPr>
            </w:pPr>
            <w:r w:rsidRPr="001E3D92"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5F10DD0D" wp14:editId="24FD1F9B">
                  <wp:simplePos x="0" y="0"/>
                  <wp:positionH relativeFrom="margin">
                    <wp:posOffset>55880</wp:posOffset>
                  </wp:positionH>
                  <wp:positionV relativeFrom="margin">
                    <wp:posOffset>15240</wp:posOffset>
                  </wp:positionV>
                  <wp:extent cx="1465580" cy="1087755"/>
                  <wp:effectExtent l="0" t="0" r="1270" b="0"/>
                  <wp:wrapNone/>
                  <wp:docPr id="300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E3D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DB235A8" wp14:editId="58C13849">
                      <wp:simplePos x="0" y="0"/>
                      <wp:positionH relativeFrom="page">
                        <wp:posOffset>64135</wp:posOffset>
                      </wp:positionH>
                      <wp:positionV relativeFrom="page">
                        <wp:posOffset>1039495</wp:posOffset>
                      </wp:positionV>
                      <wp:extent cx="2030730" cy="788670"/>
                      <wp:effectExtent l="0" t="0" r="0" b="0"/>
                      <wp:wrapNone/>
                      <wp:docPr id="297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Default="001E3D92" w:rsidP="001E3D92">
                                  <w:r>
                                    <w:t>Warszawska 20B</w:t>
                                  </w:r>
                                </w:p>
                                <w:p w:rsidR="001E3D92" w:rsidRDefault="001E3D92" w:rsidP="001E3D92">
                                  <w:r>
                                    <w:t>80 – 180, Gdańsk</w:t>
                                  </w:r>
                                </w:p>
                                <w:p w:rsidR="001E3D92" w:rsidRDefault="001E3D92" w:rsidP="001E3D92">
                                  <w:r>
                                    <w:t>Tel: +48 536 235 640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105B55">
                                    <w:t>office</w:t>
                                  </w:r>
                                  <w:r>
                                    <w:t>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5.05pt;margin-top:81.85pt;width:159.9pt;height:62.1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MjvwIAAMY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" filled="f" stroked="f" strokecolor="#777" strokeweight=".25pt">
                      <v:textbox>
                        <w:txbxContent>
                          <w:p w:rsidR="001E3D92" w:rsidRDefault="001E3D92" w:rsidP="001E3D92">
                            <w:r>
                              <w:t>Warszawska 20B</w:t>
                            </w:r>
                          </w:p>
                          <w:p w:rsidR="001E3D92" w:rsidRDefault="001E3D92" w:rsidP="001E3D92">
                            <w:r>
                              <w:t>80 – 180, Gdańsk</w:t>
                            </w:r>
                          </w:p>
                          <w:p w:rsidR="001E3D92" w:rsidRDefault="001E3D92" w:rsidP="001E3D92">
                            <w:r>
                              <w:t>Tel: +48 536 235 640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05B55">
                              <w:t>office</w:t>
                            </w:r>
                            <w:r>
                              <w:t>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1E3D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7992296" wp14:editId="18D094B5">
                      <wp:simplePos x="0" y="0"/>
                      <wp:positionH relativeFrom="margin">
                        <wp:posOffset>1621969</wp:posOffset>
                      </wp:positionH>
                      <wp:positionV relativeFrom="margin">
                        <wp:posOffset>585903</wp:posOffset>
                      </wp:positionV>
                      <wp:extent cx="1400175" cy="914400"/>
                      <wp:effectExtent l="0" t="0" r="9525" b="0"/>
                      <wp:wrapNone/>
                      <wp:docPr id="298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Pr="004023B4" w:rsidRDefault="001E3D92" w:rsidP="001E3D92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Tomasz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Murzynski</w:t>
                                  </w:r>
                                  <w:proofErr w:type="spellEnd"/>
                                </w:p>
                                <w:p w:rsidR="001E3D92" w:rsidRPr="00DB5404" w:rsidRDefault="001E3D92" w:rsidP="001E3D92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Dyrektor Techniczny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127.7pt;margin-top:46.15pt;width:110.25pt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" filled="f" stroked="f">
                      <v:textbox inset="0,,0">
                        <w:txbxContent>
                          <w:p w:rsidR="001E3D92" w:rsidRPr="004023B4" w:rsidRDefault="001E3D92" w:rsidP="001E3D92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Tomasz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Murzynski</w:t>
                            </w:r>
                            <w:proofErr w:type="spellEnd"/>
                          </w:p>
                          <w:p w:rsidR="001E3D92" w:rsidRPr="00DB5404" w:rsidRDefault="001E3D92" w:rsidP="001E3D92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Dy</w:t>
                            </w: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rektor Techniczny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1E3D92" w:rsidTr="001E3D92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E3D92" w:rsidRDefault="001E3D92" w:rsidP="00ED5BBF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5B16D11" wp14:editId="02B1E3AC">
                      <wp:simplePos x="0" y="0"/>
                      <wp:positionH relativeFrom="margin">
                        <wp:posOffset>1603375</wp:posOffset>
                      </wp:positionH>
                      <wp:positionV relativeFrom="margin">
                        <wp:posOffset>586105</wp:posOffset>
                      </wp:positionV>
                      <wp:extent cx="1400175" cy="914400"/>
                      <wp:effectExtent l="0" t="0" r="9525" b="0"/>
                      <wp:wrapNone/>
                      <wp:docPr id="301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Pr="004023B4" w:rsidRDefault="001E3D92" w:rsidP="001E3D92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Tomasz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Murzynski</w:t>
                                  </w:r>
                                  <w:proofErr w:type="spellEnd"/>
                                </w:p>
                                <w:p w:rsidR="001E3D92" w:rsidRPr="00DB5404" w:rsidRDefault="001E3D92" w:rsidP="001E3D92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Dyrektor Techniczny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126.25pt;margin-top:46.15pt;width:110.25pt;height:1in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" filled="f" stroked="f">
                      <v:textbox inset="0,,0">
                        <w:txbxContent>
                          <w:p w:rsidR="001E3D92" w:rsidRPr="004023B4" w:rsidRDefault="001E3D92" w:rsidP="001E3D92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Tomasz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Murzynski</w:t>
                            </w:r>
                            <w:proofErr w:type="spellEnd"/>
                          </w:p>
                          <w:p w:rsidR="001E3D92" w:rsidRPr="00DB5404" w:rsidRDefault="001E3D92" w:rsidP="001E3D92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Dy</w:t>
                            </w: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rektor Techniczny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D77DD53" wp14:editId="7A72C0EC">
                      <wp:simplePos x="0" y="0"/>
                      <wp:positionH relativeFrom="page">
                        <wp:posOffset>45720</wp:posOffset>
                      </wp:positionH>
                      <wp:positionV relativeFrom="page">
                        <wp:posOffset>1040130</wp:posOffset>
                      </wp:positionV>
                      <wp:extent cx="2030730" cy="788670"/>
                      <wp:effectExtent l="0" t="0" r="0" b="0"/>
                      <wp:wrapNone/>
                      <wp:docPr id="302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Default="001E3D92" w:rsidP="001E3D92">
                                  <w:r>
                                    <w:t>Warszawska 20B</w:t>
                                  </w:r>
                                </w:p>
                                <w:p w:rsidR="001E3D92" w:rsidRDefault="001E3D92" w:rsidP="001E3D92">
                                  <w:r>
                                    <w:t>80 – 180, Gdańsk</w:t>
                                  </w:r>
                                </w:p>
                                <w:p w:rsidR="001E3D92" w:rsidRDefault="001E3D92" w:rsidP="001E3D92">
                                  <w:r>
                                    <w:t>Tel: +48 536 235 640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105B55">
                                    <w:t>office</w:t>
                                  </w:r>
                                  <w:r>
                                    <w:t>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3.6pt;margin-top:81.9pt;width:159.9pt;height:62.1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YYvwIAAMY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" filled="f" stroked="f" strokecolor="#777" strokeweight=".25pt">
                      <v:textbox>
                        <w:txbxContent>
                          <w:p w:rsidR="001E3D92" w:rsidRDefault="001E3D92" w:rsidP="001E3D92">
                            <w:r>
                              <w:t>Warszawska 20B</w:t>
                            </w:r>
                          </w:p>
                          <w:p w:rsidR="001E3D92" w:rsidRDefault="001E3D92" w:rsidP="001E3D92">
                            <w:r>
                              <w:t>80 – 180, Gdańsk</w:t>
                            </w:r>
                          </w:p>
                          <w:p w:rsidR="001E3D92" w:rsidRDefault="001E3D92" w:rsidP="001E3D92">
                            <w:r>
                              <w:t>Tel: +48 536 235 640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05B55">
                              <w:t>office</w:t>
                            </w:r>
                            <w:r>
                              <w:t>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1F6013C0" wp14:editId="43E26386">
                  <wp:simplePos x="0" y="0"/>
                  <wp:positionH relativeFrom="margin">
                    <wp:posOffset>37465</wp:posOffset>
                  </wp:positionH>
                  <wp:positionV relativeFrom="margin">
                    <wp:posOffset>15875</wp:posOffset>
                  </wp:positionV>
                  <wp:extent cx="1465580" cy="1087755"/>
                  <wp:effectExtent l="0" t="0" r="1270" b="0"/>
                  <wp:wrapNone/>
                  <wp:docPr id="305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1E3D92" w:rsidRDefault="001E3D92" w:rsidP="00ED5BBF">
            <w:pPr>
              <w:rPr>
                <w:lang w:bidi="pl-PL"/>
              </w:rPr>
            </w:pPr>
            <w:bookmarkStart w:id="0" w:name="_GoBack"/>
            <w:bookmarkEnd w:id="0"/>
            <w:r w:rsidRPr="001E3D92"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5F10DD0D" wp14:editId="24FD1F9B">
                  <wp:simplePos x="0" y="0"/>
                  <wp:positionH relativeFrom="margin">
                    <wp:posOffset>55880</wp:posOffset>
                  </wp:positionH>
                  <wp:positionV relativeFrom="margin">
                    <wp:posOffset>15240</wp:posOffset>
                  </wp:positionV>
                  <wp:extent cx="1465580" cy="1087755"/>
                  <wp:effectExtent l="0" t="0" r="1270" b="0"/>
                  <wp:wrapNone/>
                  <wp:docPr id="306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E3D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DB235A8" wp14:editId="58C13849">
                      <wp:simplePos x="0" y="0"/>
                      <wp:positionH relativeFrom="page">
                        <wp:posOffset>64135</wp:posOffset>
                      </wp:positionH>
                      <wp:positionV relativeFrom="page">
                        <wp:posOffset>1039495</wp:posOffset>
                      </wp:positionV>
                      <wp:extent cx="2030730" cy="788670"/>
                      <wp:effectExtent l="0" t="0" r="0" b="0"/>
                      <wp:wrapNone/>
                      <wp:docPr id="303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Default="001E3D92" w:rsidP="001E3D92">
                                  <w:r>
                                    <w:t>Warszawska 20B</w:t>
                                  </w:r>
                                </w:p>
                                <w:p w:rsidR="001E3D92" w:rsidRDefault="001E3D92" w:rsidP="001E3D92">
                                  <w:r>
                                    <w:t>80 – 180, Gdańsk</w:t>
                                  </w:r>
                                </w:p>
                                <w:p w:rsidR="001E3D92" w:rsidRDefault="001E3D92" w:rsidP="001E3D92">
                                  <w:r>
                                    <w:t>Tel: +48 536 235 640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105B55">
                                    <w:t>office</w:t>
                                  </w:r>
                                  <w:r>
                                    <w:t>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5.05pt;margin-top:81.85pt;width:159.9pt;height:62.1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qWvwIAAMY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" filled="f" stroked="f" strokecolor="#777" strokeweight=".25pt">
                      <v:textbox>
                        <w:txbxContent>
                          <w:p w:rsidR="001E3D92" w:rsidRDefault="001E3D92" w:rsidP="001E3D92">
                            <w:r>
                              <w:t>Warszawska 20B</w:t>
                            </w:r>
                          </w:p>
                          <w:p w:rsidR="001E3D92" w:rsidRDefault="001E3D92" w:rsidP="001E3D92">
                            <w:r>
                              <w:t>80 – 180, Gdańsk</w:t>
                            </w:r>
                          </w:p>
                          <w:p w:rsidR="001E3D92" w:rsidRDefault="001E3D92" w:rsidP="001E3D92">
                            <w:r>
                              <w:t>Tel: +48 536 235 640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05B55">
                              <w:t>office</w:t>
                            </w:r>
                            <w:r>
                              <w:t>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1E3D9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7992296" wp14:editId="18D094B5">
                      <wp:simplePos x="0" y="0"/>
                      <wp:positionH relativeFrom="margin">
                        <wp:posOffset>1621969</wp:posOffset>
                      </wp:positionH>
                      <wp:positionV relativeFrom="margin">
                        <wp:posOffset>585903</wp:posOffset>
                      </wp:positionV>
                      <wp:extent cx="1400175" cy="914400"/>
                      <wp:effectExtent l="0" t="0" r="9525" b="0"/>
                      <wp:wrapNone/>
                      <wp:docPr id="304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3D92" w:rsidRPr="004023B4" w:rsidRDefault="001E3D92" w:rsidP="001E3D92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Tomasz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Murzynski</w:t>
                                  </w:r>
                                  <w:proofErr w:type="spellEnd"/>
                                </w:p>
                                <w:p w:rsidR="001E3D92" w:rsidRPr="00DB5404" w:rsidRDefault="001E3D92" w:rsidP="001E3D92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Dyrektor Techniczny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127.7pt;margin-top:46.15pt;width:110.25pt;height:1in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" filled="f" stroked="f">
                      <v:textbox inset="0,,0">
                        <w:txbxContent>
                          <w:p w:rsidR="001E3D92" w:rsidRPr="004023B4" w:rsidRDefault="001E3D92" w:rsidP="001E3D92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Tomasz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Murzynski</w:t>
                            </w:r>
                            <w:proofErr w:type="spellEnd"/>
                          </w:p>
                          <w:p w:rsidR="001E3D92" w:rsidRPr="00DB5404" w:rsidRDefault="001E3D92" w:rsidP="001E3D92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Dy</w:t>
                            </w:r>
                            <w:r>
                              <w:rPr>
                                <w:color w:val="7F7F7F"/>
                                <w:sz w:val="20"/>
                                <w:szCs w:val="20"/>
                              </w:rPr>
                              <w:t>rektor Techniczny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760F49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760F49" w:rsidRDefault="00760F49" w:rsidP="00ED5BBF">
            <w:pPr>
              <w:rPr>
                <w:lang w:bidi="pl-PL"/>
              </w:rPr>
            </w:pP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760F49" w:rsidRDefault="00760F49" w:rsidP="00ED5BBF">
            <w:pPr>
              <w:rPr>
                <w:lang w:bidi="pl-PL"/>
              </w:rPr>
            </w:pPr>
          </w:p>
        </w:tc>
      </w:tr>
      <w:tr w:rsidR="00760F49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760F49" w:rsidRDefault="00760F49" w:rsidP="00ED5BBF">
            <w:pPr>
              <w:rPr>
                <w:lang w:bidi="pl-PL"/>
              </w:rPr>
            </w:pP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760F49" w:rsidRDefault="00760F49" w:rsidP="00ED5BBF">
            <w:pPr>
              <w:rPr>
                <w:lang w:bidi="pl-PL"/>
              </w:rPr>
            </w:pPr>
          </w:p>
        </w:tc>
      </w:tr>
      <w:tr w:rsidR="00760F49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760F49" w:rsidRDefault="00760F49" w:rsidP="00ED5BBF">
            <w:pPr>
              <w:rPr>
                <w:lang w:bidi="pl-PL"/>
              </w:rPr>
            </w:pP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760F49" w:rsidRDefault="00760F49" w:rsidP="00ED5BBF">
            <w:pPr>
              <w:rPr>
                <w:lang w:bidi="pl-PL"/>
              </w:rPr>
            </w:pPr>
          </w:p>
        </w:tc>
      </w:tr>
      <w:tr w:rsidR="00760F49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760F49" w:rsidRDefault="00760F49" w:rsidP="00ED5BBF">
            <w:pPr>
              <w:rPr>
                <w:lang w:bidi="pl-PL"/>
              </w:rPr>
            </w:pP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760F49" w:rsidRDefault="00760F49" w:rsidP="00ED5BBF">
            <w:pPr>
              <w:rPr>
                <w:lang w:bidi="pl-PL"/>
              </w:rPr>
            </w:pPr>
          </w:p>
        </w:tc>
      </w:tr>
      <w:tr w:rsidR="00F13E9F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</w:tr>
      <w:tr w:rsidR="00F13E9F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</w:tr>
      <w:tr w:rsidR="00F13E9F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</w:tr>
      <w:tr w:rsidR="00F13E9F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</w:tr>
    </w:tbl>
    <w:p w:rsidR="00F13E9F" w:rsidRDefault="00F13E9F"/>
    <w:sectPr w:rsidR="00F13E9F" w:rsidSect="00F13E9F">
      <w:pgSz w:w="11907" w:h="16839"/>
      <w:pgMar w:top="720" w:right="1080" w:bottom="0" w:left="1080" w:header="708" w:footer="708" w:gutter="0"/>
      <w:paperSrc w:first="4" w:other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embedSystemFonts/>
  <w:activeWritingStyle w:appName="MSWord" w:lang="en-US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04"/>
    <w:rsid w:val="00105B55"/>
    <w:rsid w:val="001E3D92"/>
    <w:rsid w:val="00401703"/>
    <w:rsid w:val="00760F49"/>
    <w:rsid w:val="008C5705"/>
    <w:rsid w:val="00B37C09"/>
    <w:rsid w:val="00DB5404"/>
    <w:rsid w:val="00DC262C"/>
    <w:rsid w:val="00F1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77">
      <v:stroke color="#777" weight=".25pt"/>
      <o:colormru v:ext="edit" colors="#99c38f,#a50021,#33c,#777,#fc0,#f90,#6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ind w:right="60"/>
      <w:jc w:val="center"/>
      <w:outlineLvl w:val="0"/>
    </w:pPr>
    <w:rPr>
      <w:rFonts w:ascii="Arial" w:hAnsi="Arial" w:cs="Arial"/>
      <w:b/>
      <w:spacing w:val="20"/>
      <w:sz w:val="24"/>
      <w:szCs w:val="24"/>
    </w:rPr>
  </w:style>
  <w:style w:type="paragraph" w:styleId="Nagwek2">
    <w:name w:val="heading 2"/>
    <w:basedOn w:val="Normalny"/>
    <w:next w:val="Normalny"/>
    <w:link w:val="Nagwek2Znak"/>
    <w:qFormat/>
    <w:pPr>
      <w:spacing w:after="120"/>
      <w:ind w:right="144"/>
      <w:jc w:val="center"/>
      <w:outlineLvl w:val="1"/>
    </w:pPr>
    <w:rPr>
      <w:rFonts w:ascii="Arial" w:hAnsi="Arial" w:cs="Arial"/>
      <w:b/>
      <w:spacing w:val="20"/>
    </w:rPr>
  </w:style>
  <w:style w:type="paragraph" w:styleId="Nagwek3">
    <w:name w:val="heading 3"/>
    <w:basedOn w:val="Normalny"/>
    <w:next w:val="Normalny"/>
    <w:link w:val="Nagwek3Znak"/>
    <w:qFormat/>
    <w:pPr>
      <w:spacing w:after="120"/>
      <w:ind w:right="144"/>
      <w:jc w:val="center"/>
      <w:outlineLvl w:val="2"/>
    </w:pPr>
    <w:rPr>
      <w:rFonts w:ascii="Arial" w:hAnsi="Arial" w:cs="Arial"/>
      <w:color w:val="999999"/>
      <w:spacing w:val="20"/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ddress1">
    <w:name w:val="Address 1"/>
    <w:basedOn w:val="Normalny"/>
    <w:next w:val="Normalny"/>
    <w:pPr>
      <w:tabs>
        <w:tab w:val="left" w:pos="2340"/>
      </w:tabs>
      <w:ind w:left="144"/>
      <w:jc w:val="center"/>
    </w:pPr>
    <w:rPr>
      <w:rFonts w:ascii="Arial" w:hAnsi="Arial" w:cs="Arial"/>
      <w:spacing w:val="20"/>
      <w:sz w:val="16"/>
      <w:szCs w:val="16"/>
      <w:lang w:bidi="pl-PL"/>
    </w:rPr>
  </w:style>
  <w:style w:type="paragraph" w:customStyle="1" w:styleId="Address2">
    <w:name w:val="Address 2"/>
    <w:next w:val="Normalny"/>
    <w:pPr>
      <w:spacing w:before="480"/>
      <w:jc w:val="center"/>
    </w:pPr>
    <w:rPr>
      <w:rFonts w:ascii="Arial" w:hAnsi="Arial" w:cs="Arial"/>
      <w:spacing w:val="20"/>
      <w:sz w:val="14"/>
      <w:szCs w:val="14"/>
      <w:lang w:bidi="pl-PL"/>
    </w:rPr>
  </w:style>
  <w:style w:type="character" w:customStyle="1" w:styleId="Nagwek2Znak">
    <w:name w:val="Nagłówek 2 Znak"/>
    <w:link w:val="Nagwek2"/>
    <w:rsid w:val="00DB5404"/>
    <w:rPr>
      <w:rFonts w:ascii="Arial" w:hAnsi="Arial" w:cs="Arial"/>
      <w:b/>
      <w:spacing w:val="20"/>
    </w:rPr>
  </w:style>
  <w:style w:type="character" w:customStyle="1" w:styleId="Nagwek3Znak">
    <w:name w:val="Nagłówek 3 Znak"/>
    <w:link w:val="Nagwek3"/>
    <w:rsid w:val="00DB5404"/>
    <w:rPr>
      <w:rFonts w:ascii="Arial" w:hAnsi="Arial" w:cs="Arial"/>
      <w:color w:val="999999"/>
      <w:spacing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ind w:right="60"/>
      <w:jc w:val="center"/>
      <w:outlineLvl w:val="0"/>
    </w:pPr>
    <w:rPr>
      <w:rFonts w:ascii="Arial" w:hAnsi="Arial" w:cs="Arial"/>
      <w:b/>
      <w:spacing w:val="20"/>
      <w:sz w:val="24"/>
      <w:szCs w:val="24"/>
    </w:rPr>
  </w:style>
  <w:style w:type="paragraph" w:styleId="Nagwek2">
    <w:name w:val="heading 2"/>
    <w:basedOn w:val="Normalny"/>
    <w:next w:val="Normalny"/>
    <w:link w:val="Nagwek2Znak"/>
    <w:qFormat/>
    <w:pPr>
      <w:spacing w:after="120"/>
      <w:ind w:right="144"/>
      <w:jc w:val="center"/>
      <w:outlineLvl w:val="1"/>
    </w:pPr>
    <w:rPr>
      <w:rFonts w:ascii="Arial" w:hAnsi="Arial" w:cs="Arial"/>
      <w:b/>
      <w:spacing w:val="20"/>
    </w:rPr>
  </w:style>
  <w:style w:type="paragraph" w:styleId="Nagwek3">
    <w:name w:val="heading 3"/>
    <w:basedOn w:val="Normalny"/>
    <w:next w:val="Normalny"/>
    <w:link w:val="Nagwek3Znak"/>
    <w:qFormat/>
    <w:pPr>
      <w:spacing w:after="120"/>
      <w:ind w:right="144"/>
      <w:jc w:val="center"/>
      <w:outlineLvl w:val="2"/>
    </w:pPr>
    <w:rPr>
      <w:rFonts w:ascii="Arial" w:hAnsi="Arial" w:cs="Arial"/>
      <w:color w:val="999999"/>
      <w:spacing w:val="20"/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ddress1">
    <w:name w:val="Address 1"/>
    <w:basedOn w:val="Normalny"/>
    <w:next w:val="Normalny"/>
    <w:pPr>
      <w:tabs>
        <w:tab w:val="left" w:pos="2340"/>
      </w:tabs>
      <w:ind w:left="144"/>
      <w:jc w:val="center"/>
    </w:pPr>
    <w:rPr>
      <w:rFonts w:ascii="Arial" w:hAnsi="Arial" w:cs="Arial"/>
      <w:spacing w:val="20"/>
      <w:sz w:val="16"/>
      <w:szCs w:val="16"/>
      <w:lang w:bidi="pl-PL"/>
    </w:rPr>
  </w:style>
  <w:style w:type="paragraph" w:customStyle="1" w:styleId="Address2">
    <w:name w:val="Address 2"/>
    <w:next w:val="Normalny"/>
    <w:pPr>
      <w:spacing w:before="480"/>
      <w:jc w:val="center"/>
    </w:pPr>
    <w:rPr>
      <w:rFonts w:ascii="Arial" w:hAnsi="Arial" w:cs="Arial"/>
      <w:spacing w:val="20"/>
      <w:sz w:val="14"/>
      <w:szCs w:val="14"/>
      <w:lang w:bidi="pl-PL"/>
    </w:rPr>
  </w:style>
  <w:style w:type="character" w:customStyle="1" w:styleId="Nagwek2Znak">
    <w:name w:val="Nagłówek 2 Znak"/>
    <w:link w:val="Nagwek2"/>
    <w:rsid w:val="00DB5404"/>
    <w:rPr>
      <w:rFonts w:ascii="Arial" w:hAnsi="Arial" w:cs="Arial"/>
      <w:b/>
      <w:spacing w:val="20"/>
    </w:rPr>
  </w:style>
  <w:style w:type="character" w:customStyle="1" w:styleId="Nagwek3Znak">
    <w:name w:val="Nagłówek 3 Znak"/>
    <w:link w:val="Nagwek3"/>
    <w:rsid w:val="00DB5404"/>
    <w:rPr>
      <w:rFonts w:ascii="Arial" w:hAnsi="Arial" w:cs="Arial"/>
      <w:color w:val="999999"/>
      <w:spacing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\AppData\Roaming\Microsoft\Szablony\Business%20card(2)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card(2)</Template>
  <TotalTime>4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Murzynski</dc:creator>
  <cp:lastModifiedBy>Tomasz Murzynski</cp:lastModifiedBy>
  <cp:revision>3</cp:revision>
  <cp:lastPrinted>2016-06-03T11:26:00Z</cp:lastPrinted>
  <dcterms:created xsi:type="dcterms:W3CDTF">2016-06-03T11:30:00Z</dcterms:created>
  <dcterms:modified xsi:type="dcterms:W3CDTF">2016-06-03T23:45:00Z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TC060874561045</vt:lpwstr>
  </property>
</Properties>
</file>