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ook w:val="0000" w:firstRow="0" w:lastRow="0" w:firstColumn="0" w:lastColumn="0" w:noHBand="0" w:noVBand="0"/>
      </w:tblPr>
      <w:tblGrid>
        <w:gridCol w:w="4889"/>
        <w:gridCol w:w="4888"/>
      </w:tblGrid>
      <w:tr w:rsidR="00F13E9F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760F49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23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5404" w:rsidRDefault="00DB5404" w:rsidP="00DB5404">
                                  <w:pPr>
                                    <w:pStyle w:val="Nagwek2Znak"/>
                                  </w:pPr>
                                  <w:r>
                                    <w:t>Warszawska 20B</w:t>
                                  </w:r>
                                </w:p>
                                <w:p w:rsidR="00DB5404" w:rsidRDefault="00DB5404" w:rsidP="00DB5404">
                                  <w:pPr>
                                    <w:pStyle w:val="Nagwek2Znak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DB5404" w:rsidRDefault="00DB5404" w:rsidP="00DB5404">
                                  <w:pPr>
                                    <w:pStyle w:val="Nagwek2Znak"/>
                                  </w:pPr>
                                  <w:r>
                                    <w:t>Tel: +48 785 361</w:t>
                                  </w:r>
                                  <w:r>
                                    <w:t> </w:t>
                                  </w:r>
                                  <w:r>
                                    <w:t>353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 w:rsidR="00760F49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25" o:spid="_x0000_s1026" type="#_x0000_t202" style="position:absolute;margin-left:3.6pt;margin-top:81.9pt;width:159.9pt;height:62.1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7/TugIAAL0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" filled="f" stroked="f" strokecolor="#777" strokeweight=".25pt">
                      <v:textbox>
                        <w:txbxContent>
                          <w:p w:rsidR="00DB5404" w:rsidRDefault="00DB5404" w:rsidP="00DB5404">
                            <w:pPr>
                              <w:pStyle w:val="Nagwek2Znak"/>
                            </w:pPr>
                            <w:r>
                              <w:t>Warszawska 20B</w:t>
                            </w:r>
                          </w:p>
                          <w:p w:rsidR="00DB5404" w:rsidRDefault="00DB5404" w:rsidP="00DB5404">
                            <w:pPr>
                              <w:pStyle w:val="Nagwek2Znak"/>
                            </w:pPr>
                            <w:r>
                              <w:t>80 – 180, Gdańsk</w:t>
                            </w:r>
                          </w:p>
                          <w:p w:rsidR="00DB5404" w:rsidRDefault="00DB5404" w:rsidP="00DB5404">
                            <w:pPr>
                              <w:pStyle w:val="Nagwek2Znak"/>
                            </w:pPr>
                            <w:r>
                              <w:t>Tel: +48 785 361</w:t>
                            </w:r>
                            <w:r>
                              <w:t> </w:t>
                            </w:r>
                            <w:r>
                              <w:t>353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="00760F49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margin">
                    <wp:posOffset>37465</wp:posOffset>
                  </wp:positionH>
                  <wp:positionV relativeFrom="margin">
                    <wp:posOffset>15875</wp:posOffset>
                  </wp:positionV>
                  <wp:extent cx="1465580" cy="1087755"/>
                  <wp:effectExtent l="0" t="0" r="1270" b="0"/>
                  <wp:wrapNone/>
                  <wp:docPr id="1498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margin">
                        <wp:posOffset>1606550</wp:posOffset>
                      </wp:positionH>
                      <wp:positionV relativeFrom="margin">
                        <wp:posOffset>583565</wp:posOffset>
                      </wp:positionV>
                      <wp:extent cx="1400175" cy="798830"/>
                      <wp:effectExtent l="0" t="0" r="0" b="0"/>
                      <wp:wrapNone/>
                      <wp:docPr id="22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5404" w:rsidRPr="004023B4" w:rsidRDefault="00DB5404" w:rsidP="00DB5404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DB5404" w:rsidRPr="00DB5404" w:rsidRDefault="00DB5404" w:rsidP="00DB5404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 w:rsidRPr="00DB5404"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8" o:spid="_x0000_s1027" type="#_x0000_t202" style="position:absolute;margin-left:126.5pt;margin-top:45.95pt;width:110.25pt;height:62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nFtwIAALw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" filled="f" stroked="f">
                      <v:textbox style="mso-fit-shape-to-text:t" inset="0,,0">
                        <w:txbxContent>
                          <w:p w:rsidR="00DB5404" w:rsidRPr="004023B4" w:rsidRDefault="00DB5404" w:rsidP="00DB5404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DB5404" w:rsidRPr="00DB5404" w:rsidRDefault="00DB5404" w:rsidP="00DB5404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DB5404">
                              <w:rPr>
                                <w:color w:val="7F7F7F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760F49">
            <w:pPr>
              <w:rPr>
                <w:lang w:bidi="pl-PL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15875</wp:posOffset>
                  </wp:positionV>
                  <wp:extent cx="1465580" cy="1007745"/>
                  <wp:effectExtent l="0" t="0" r="1270" b="1905"/>
                  <wp:wrapNone/>
                  <wp:docPr id="1514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page">
                        <wp:posOffset>11430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21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5404" w:rsidRDefault="00DB5404" w:rsidP="00DB5404">
                                  <w:pPr>
                                    <w:pStyle w:val="Nagwek2Znak"/>
                                  </w:pPr>
                                  <w:r>
                                    <w:t>Warszawska 20B</w:t>
                                  </w:r>
                                </w:p>
                                <w:p w:rsidR="00DB5404" w:rsidRDefault="00DB5404" w:rsidP="00DB5404">
                                  <w:pPr>
                                    <w:pStyle w:val="Nagwek2Znak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DB5404" w:rsidRDefault="00DB5404" w:rsidP="00DB5404">
                                  <w:pPr>
                                    <w:pStyle w:val="Nagwek2Znak"/>
                                  </w:pPr>
                                  <w:r>
                                    <w:t>Tel: +48 785 361</w:t>
                                  </w:r>
                                  <w:r>
                                    <w:t> </w:t>
                                  </w:r>
                                  <w:r>
                                    <w:t>353</w:t>
                                  </w:r>
                                  <w:r>
                                    <w:br/>
                                  </w:r>
                                  <w:r w:rsidR="00760F49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.9pt;margin-top:81.9pt;width:159.9pt;height:62.1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8IvQIAAMQ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" filled="f" stroked="f" strokecolor="#777" strokeweight=".25pt">
                      <v:textbox>
                        <w:txbxContent>
                          <w:p w:rsidR="00DB5404" w:rsidRDefault="00DB5404" w:rsidP="00DB5404">
                            <w:pPr>
                              <w:pStyle w:val="Nagwek2Znak"/>
                            </w:pPr>
                            <w:r>
                              <w:t>Warszawska 20B</w:t>
                            </w:r>
                          </w:p>
                          <w:p w:rsidR="00DB5404" w:rsidRDefault="00DB5404" w:rsidP="00DB5404">
                            <w:pPr>
                              <w:pStyle w:val="Nagwek2Znak"/>
                            </w:pPr>
                            <w:r>
                              <w:t>80 – 180, Gdańsk</w:t>
                            </w:r>
                          </w:p>
                          <w:p w:rsidR="00DB5404" w:rsidRDefault="00DB5404" w:rsidP="00DB5404">
                            <w:pPr>
                              <w:pStyle w:val="Nagwek2Znak"/>
                            </w:pPr>
                            <w:r>
                              <w:t>Tel: +48 785 361</w:t>
                            </w:r>
                            <w:r>
                              <w:t> </w:t>
                            </w:r>
                            <w:r>
                              <w:t>353</w:t>
                            </w:r>
                            <w:r>
                              <w:br/>
                            </w:r>
                            <w:r w:rsidR="00760F49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margin">
                        <wp:posOffset>1572260</wp:posOffset>
                      </wp:positionH>
                      <wp:positionV relativeFrom="margin">
                        <wp:posOffset>583565</wp:posOffset>
                      </wp:positionV>
                      <wp:extent cx="1400175" cy="739775"/>
                      <wp:effectExtent l="0" t="0" r="0" b="0"/>
                      <wp:wrapNone/>
                      <wp:docPr id="20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3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5404" w:rsidRPr="004023B4" w:rsidRDefault="00DB5404" w:rsidP="00DB5404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DB5404" w:rsidRPr="00DB5404" w:rsidRDefault="00DB5404" w:rsidP="00DB5404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 w:rsidRPr="00DB5404"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23.8pt;margin-top:45.95pt;width:110.25pt;height:58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" filled="f" stroked="f">
                      <v:textbox inset="0,,0">
                        <w:txbxContent>
                          <w:p w:rsidR="00DB5404" w:rsidRPr="004023B4" w:rsidRDefault="00DB5404" w:rsidP="00DB5404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DB5404" w:rsidRPr="00DB5404" w:rsidRDefault="00DB5404" w:rsidP="00DB5404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DB5404">
                              <w:rPr>
                                <w:color w:val="7F7F7F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760F49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19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Warszawska 20B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Tel: +48 785 361 353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3.6pt;margin-top:81.9pt;width:159.9pt;height:62.1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9hvQIAAMQ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" filled="f" stroked="f" strokecolor="#777" strokeweight=".25pt">
                      <v:textbox>
                        <w:txbxContent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Warszawska 20B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80 – 180, Gdańsk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Tel: +48 785 361 353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margin">
                    <wp:posOffset>37465</wp:posOffset>
                  </wp:positionH>
                  <wp:positionV relativeFrom="margin">
                    <wp:posOffset>15875</wp:posOffset>
                  </wp:positionV>
                  <wp:extent cx="1465580" cy="1087755"/>
                  <wp:effectExtent l="0" t="0" r="1270" b="0"/>
                  <wp:wrapNone/>
                  <wp:docPr id="1523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margin">
                        <wp:posOffset>1606550</wp:posOffset>
                      </wp:positionH>
                      <wp:positionV relativeFrom="margin">
                        <wp:posOffset>583565</wp:posOffset>
                      </wp:positionV>
                      <wp:extent cx="1400175" cy="798830"/>
                      <wp:effectExtent l="0" t="0" r="0" b="0"/>
                      <wp:wrapNone/>
                      <wp:docPr id="18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Pr="004023B4" w:rsidRDefault="00760F49" w:rsidP="00760F49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760F49" w:rsidRPr="00DB5404" w:rsidRDefault="00760F49" w:rsidP="00760F49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 w:rsidRPr="00DB5404"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126.5pt;margin-top:45.95pt;width:110.25pt;height:62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" filled="f" stroked="f">
                      <v:textbox style="mso-fit-shape-to-text:t" inset="0,,0">
                        <w:txbxContent>
                          <w:p w:rsidR="00760F49" w:rsidRPr="004023B4" w:rsidRDefault="00760F49" w:rsidP="00760F49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760F49" w:rsidRPr="00DB5404" w:rsidRDefault="00760F49" w:rsidP="00760F49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DB5404">
                              <w:rPr>
                                <w:color w:val="7F7F7F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15875</wp:posOffset>
                  </wp:positionV>
                  <wp:extent cx="1465580" cy="1007745"/>
                  <wp:effectExtent l="0" t="0" r="1270" b="1905"/>
                  <wp:wrapNone/>
                  <wp:docPr id="1526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page">
                        <wp:posOffset>11430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17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Warszawska 20B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Tel: +48 785 361 353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.9pt;margin-top:81.9pt;width:159.9pt;height:62.1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8iSvQIAAMQ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" filled="f" stroked="f" strokecolor="#777" strokeweight=".25pt">
                      <v:textbox>
                        <w:txbxContent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Warszawska 20B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80 – 180, Gdańsk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Tel: +48 785 361 353</w:t>
                            </w:r>
                            <w: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margin">
                        <wp:posOffset>1572260</wp:posOffset>
                      </wp:positionH>
                      <wp:positionV relativeFrom="margin">
                        <wp:posOffset>583565</wp:posOffset>
                      </wp:positionV>
                      <wp:extent cx="1400175" cy="739775"/>
                      <wp:effectExtent l="0" t="0" r="0" b="0"/>
                      <wp:wrapNone/>
                      <wp:docPr id="16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3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Pr="004023B4" w:rsidRDefault="00760F49" w:rsidP="00760F49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760F49" w:rsidRPr="00DB5404" w:rsidRDefault="00760F49" w:rsidP="00760F49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 w:rsidRPr="00DB5404"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23.8pt;margin-top:45.95pt;width:110.25pt;height:58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kttgIAALw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" filled="f" stroked="f">
                      <v:textbox inset="0,,0">
                        <w:txbxContent>
                          <w:p w:rsidR="00760F49" w:rsidRPr="004023B4" w:rsidRDefault="00760F49" w:rsidP="00760F49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760F49" w:rsidRPr="00DB5404" w:rsidRDefault="00760F49" w:rsidP="00760F49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DB5404">
                              <w:rPr>
                                <w:color w:val="7F7F7F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760F49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15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Warszawska 20B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Tel: +48 785 361 353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3.6pt;margin-top:81.9pt;width:159.9pt;height:62.1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4zvQIAAMQ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" filled="f" stroked="f" strokecolor="#777" strokeweight=".25pt">
                      <v:textbox>
                        <w:txbxContent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Warszawska 20B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80 – 180, Gdańsk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Tel: +48 785 361 353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margin">
                    <wp:posOffset>37465</wp:posOffset>
                  </wp:positionH>
                  <wp:positionV relativeFrom="margin">
                    <wp:posOffset>15875</wp:posOffset>
                  </wp:positionV>
                  <wp:extent cx="1465580" cy="1087755"/>
                  <wp:effectExtent l="0" t="0" r="1270" b="0"/>
                  <wp:wrapNone/>
                  <wp:docPr id="1529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margin">
                        <wp:posOffset>1606550</wp:posOffset>
                      </wp:positionH>
                      <wp:positionV relativeFrom="margin">
                        <wp:posOffset>583565</wp:posOffset>
                      </wp:positionV>
                      <wp:extent cx="1400175" cy="798830"/>
                      <wp:effectExtent l="0" t="0" r="0" b="0"/>
                      <wp:wrapNone/>
                      <wp:docPr id="14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Pr="004023B4" w:rsidRDefault="00760F49" w:rsidP="00760F49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760F49" w:rsidRPr="00DB5404" w:rsidRDefault="00760F49" w:rsidP="00760F49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 w:rsidRPr="00DB5404"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126.5pt;margin-top:45.95pt;width:110.25pt;height:62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" filled="f" stroked="f">
                      <v:textbox style="mso-fit-shape-to-text:t" inset="0,,0">
                        <w:txbxContent>
                          <w:p w:rsidR="00760F49" w:rsidRPr="004023B4" w:rsidRDefault="00760F49" w:rsidP="00760F49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760F49" w:rsidRPr="00DB5404" w:rsidRDefault="00760F49" w:rsidP="00760F49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DB5404">
                              <w:rPr>
                                <w:color w:val="7F7F7F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15875</wp:posOffset>
                  </wp:positionV>
                  <wp:extent cx="1465580" cy="1007745"/>
                  <wp:effectExtent l="0" t="0" r="1270" b="1905"/>
                  <wp:wrapNone/>
                  <wp:docPr id="1532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page">
                        <wp:posOffset>11430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13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Warszawska 20B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Tel: +48 785 361 353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.9pt;margin-top:81.9pt;width:159.9pt;height:62.1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a0vAIAAMU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" filled="f" stroked="f" strokecolor="#777" strokeweight=".25pt">
                      <v:textbox>
                        <w:txbxContent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Warszawska 20B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80 – 180, Gdańsk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Tel: +48 785 361 353</w:t>
                            </w:r>
                            <w: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margin">
                        <wp:posOffset>1572260</wp:posOffset>
                      </wp:positionH>
                      <wp:positionV relativeFrom="margin">
                        <wp:posOffset>583565</wp:posOffset>
                      </wp:positionV>
                      <wp:extent cx="1400175" cy="739775"/>
                      <wp:effectExtent l="0" t="0" r="0" b="0"/>
                      <wp:wrapNone/>
                      <wp:docPr id="12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3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Pr="004023B4" w:rsidRDefault="00760F49" w:rsidP="00760F49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760F49" w:rsidRPr="00DB5404" w:rsidRDefault="00760F49" w:rsidP="00760F49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 w:rsidRPr="00DB5404"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123.8pt;margin-top:45.95pt;width:110.25pt;height:5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3eKtQIAAL0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" filled="f" stroked="f">
                      <v:textbox inset="0,,0">
                        <w:txbxContent>
                          <w:p w:rsidR="00760F49" w:rsidRPr="004023B4" w:rsidRDefault="00760F49" w:rsidP="00760F49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760F49" w:rsidRPr="00DB5404" w:rsidRDefault="00760F49" w:rsidP="00760F49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DB5404">
                              <w:rPr>
                                <w:color w:val="7F7F7F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760F49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11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Warszawska 20B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Tel: +48 785 361 353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3.6pt;margin-top:81.9pt;width:159.9pt;height:62.1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gpovQIAAMU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" filled="f" stroked="f" strokecolor="#777" strokeweight=".25pt">
                      <v:textbox>
                        <w:txbxContent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Warszawska 20B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80 – 180, Gdańsk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Tel: +48 785 361 353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margin">
                    <wp:posOffset>37465</wp:posOffset>
                  </wp:positionH>
                  <wp:positionV relativeFrom="margin">
                    <wp:posOffset>15875</wp:posOffset>
                  </wp:positionV>
                  <wp:extent cx="1465580" cy="1087755"/>
                  <wp:effectExtent l="0" t="0" r="1270" b="0"/>
                  <wp:wrapNone/>
                  <wp:docPr id="1535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margin">
                        <wp:posOffset>1606550</wp:posOffset>
                      </wp:positionH>
                      <wp:positionV relativeFrom="margin">
                        <wp:posOffset>583565</wp:posOffset>
                      </wp:positionV>
                      <wp:extent cx="1400175" cy="798830"/>
                      <wp:effectExtent l="0" t="0" r="0" b="0"/>
                      <wp:wrapNone/>
                      <wp:docPr id="10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Pr="004023B4" w:rsidRDefault="00760F49" w:rsidP="00760F49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760F49" w:rsidRPr="00DB5404" w:rsidRDefault="00760F49" w:rsidP="00760F49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 w:rsidRPr="00DB5404"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126.5pt;margin-top:45.95pt;width:110.25pt;height:62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" filled="f" stroked="f">
                      <v:textbox style="mso-fit-shape-to-text:t" inset="0,,0">
                        <w:txbxContent>
                          <w:p w:rsidR="00760F49" w:rsidRPr="004023B4" w:rsidRDefault="00760F49" w:rsidP="00760F49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760F49" w:rsidRPr="00DB5404" w:rsidRDefault="00760F49" w:rsidP="00760F49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DB5404">
                              <w:rPr>
                                <w:color w:val="7F7F7F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15875</wp:posOffset>
                  </wp:positionV>
                  <wp:extent cx="1465580" cy="1007745"/>
                  <wp:effectExtent l="0" t="0" r="1270" b="1905"/>
                  <wp:wrapNone/>
                  <wp:docPr id="1538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page">
                        <wp:posOffset>11430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9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Warszawska 20B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Tel: +48 785 361 353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.9pt;margin-top:81.9pt;width:159.9pt;height:62.1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3SvQIAAMQ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" filled="f" stroked="f" strokecolor="#777" strokeweight=".25pt">
                      <v:textbox>
                        <w:txbxContent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Warszawska 20B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80 – 180, Gdańsk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Tel: +48 785 361 353</w:t>
                            </w:r>
                            <w: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margin">
                        <wp:posOffset>1572260</wp:posOffset>
                      </wp:positionH>
                      <wp:positionV relativeFrom="margin">
                        <wp:posOffset>583565</wp:posOffset>
                      </wp:positionV>
                      <wp:extent cx="1400175" cy="739775"/>
                      <wp:effectExtent l="0" t="0" r="0" b="0"/>
                      <wp:wrapNone/>
                      <wp:docPr id="8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3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Pr="004023B4" w:rsidRDefault="00760F49" w:rsidP="00760F49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760F49" w:rsidRPr="00DB5404" w:rsidRDefault="00760F49" w:rsidP="00760F49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 w:rsidRPr="00DB5404"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123.8pt;margin-top:45.95pt;width:110.25pt;height:58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" filled="f" stroked="f">
                      <v:textbox inset="0,,0">
                        <w:txbxContent>
                          <w:p w:rsidR="00760F49" w:rsidRPr="004023B4" w:rsidRDefault="00760F49" w:rsidP="00760F49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760F49" w:rsidRPr="00DB5404" w:rsidRDefault="00760F49" w:rsidP="00760F49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DB5404">
                              <w:rPr>
                                <w:color w:val="7F7F7F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760F49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page">
                        <wp:posOffset>45720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7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Warszawska 20B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Tel: +48 785 361 353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3.6pt;margin-top:81.9pt;width:159.9pt;height:62.1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CnvgIAAMQ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" filled="f" stroked="f" strokecolor="#777" strokeweight=".25pt">
                      <v:textbox>
                        <w:txbxContent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Warszawska 20B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80 – 180, Gdańsk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Tel: +48 785 361 353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margin">
                    <wp:posOffset>37465</wp:posOffset>
                  </wp:positionH>
                  <wp:positionV relativeFrom="margin">
                    <wp:posOffset>15875</wp:posOffset>
                  </wp:positionV>
                  <wp:extent cx="1465580" cy="1087755"/>
                  <wp:effectExtent l="0" t="0" r="1270" b="0"/>
                  <wp:wrapNone/>
                  <wp:docPr id="1541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margin">
                        <wp:posOffset>1606550</wp:posOffset>
                      </wp:positionH>
                      <wp:positionV relativeFrom="margin">
                        <wp:posOffset>583565</wp:posOffset>
                      </wp:positionV>
                      <wp:extent cx="1400175" cy="798830"/>
                      <wp:effectExtent l="0" t="0" r="0" b="0"/>
                      <wp:wrapNone/>
                      <wp:docPr id="6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Pr="004023B4" w:rsidRDefault="00760F49" w:rsidP="00760F49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760F49" w:rsidRPr="00DB5404" w:rsidRDefault="00760F49" w:rsidP="00760F49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 w:rsidRPr="00DB5404"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126.5pt;margin-top:45.95pt;width:110.25pt;height:62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" filled="f" stroked="f">
                      <v:textbox style="mso-fit-shape-to-text:t" inset="0,,0">
                        <w:txbxContent>
                          <w:p w:rsidR="00760F49" w:rsidRPr="004023B4" w:rsidRDefault="00760F49" w:rsidP="00760F49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760F49" w:rsidRPr="00DB5404" w:rsidRDefault="00760F49" w:rsidP="00760F49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DB5404">
                              <w:rPr>
                                <w:color w:val="7F7F7F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760F49" w:rsidRDefault="00760F49" w:rsidP="00ED5BBF">
            <w:pPr>
              <w:rPr>
                <w:lang w:bidi="pl-PL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15875</wp:posOffset>
                  </wp:positionV>
                  <wp:extent cx="1465580" cy="1007745"/>
                  <wp:effectExtent l="0" t="0" r="1270" b="1905"/>
                  <wp:wrapNone/>
                  <wp:docPr id="1544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page">
                        <wp:posOffset>11430</wp:posOffset>
                      </wp:positionH>
                      <wp:positionV relativeFrom="page">
                        <wp:posOffset>1040130</wp:posOffset>
                      </wp:positionV>
                      <wp:extent cx="2030730" cy="788670"/>
                      <wp:effectExtent l="0" t="0" r="0" b="0"/>
                      <wp:wrapNone/>
                      <wp:docPr id="5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88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Warszawska 20B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760F49" w:rsidRDefault="00760F49" w:rsidP="00760F49">
                                  <w:pPr>
                                    <w:pStyle w:val="Nagwek2Znak"/>
                                  </w:pPr>
                                  <w:r>
                                    <w:t>Tel: +48 785 361 353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.9pt;margin-top:81.9pt;width:159.9pt;height:62.1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" filled="f" stroked="f" strokecolor="#777" strokeweight=".25pt">
                      <v:textbox>
                        <w:txbxContent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Warszawska 20B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80 – 180, Gdańsk</w:t>
                            </w:r>
                          </w:p>
                          <w:p w:rsidR="00760F49" w:rsidRDefault="00760F49" w:rsidP="00760F49">
                            <w:pPr>
                              <w:pStyle w:val="Nagwek2Znak"/>
                            </w:pPr>
                            <w:r>
                              <w:t>Tel: +48 785 361 353</w:t>
                            </w:r>
                            <w: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margin">
                        <wp:posOffset>1572260</wp:posOffset>
                      </wp:positionH>
                      <wp:positionV relativeFrom="margin">
                        <wp:posOffset>583565</wp:posOffset>
                      </wp:positionV>
                      <wp:extent cx="1400175" cy="739775"/>
                      <wp:effectExtent l="0" t="0" r="0" b="0"/>
                      <wp:wrapNone/>
                      <wp:docPr id="4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73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F49" w:rsidRPr="004023B4" w:rsidRDefault="00760F49" w:rsidP="00760F49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760F49" w:rsidRPr="00DB5404" w:rsidRDefault="00760F49" w:rsidP="00760F49">
                                  <w:pPr>
                                    <w:pStyle w:val="Nagwek3"/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</w:pPr>
                                  <w:r w:rsidRPr="00DB5404">
                                    <w:rPr>
                                      <w:color w:val="7F7F7F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123.8pt;margin-top:45.95pt;width:110.25pt;height:58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OTtgIAALw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" filled="f" stroked="f">
                      <v:textbox inset="0,,0">
                        <w:txbxContent>
                          <w:p w:rsidR="00760F49" w:rsidRPr="004023B4" w:rsidRDefault="00760F49" w:rsidP="00760F49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760F49" w:rsidRPr="00DB5404" w:rsidRDefault="00760F49" w:rsidP="00760F49">
                            <w:pPr>
                              <w:pStyle w:val="Nagwek3"/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 w:rsidRPr="00DB5404">
                              <w:rPr>
                                <w:color w:val="7F7F7F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F13E9F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  <w:bookmarkStart w:id="0" w:name="_GoBack"/>
            <w:bookmarkEnd w:id="0"/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</w:tr>
      <w:tr w:rsidR="00F13E9F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</w:tr>
      <w:tr w:rsidR="00F13E9F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</w:tr>
      <w:tr w:rsidR="00F13E9F" w:rsidTr="00760F49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</w:tr>
    </w:tbl>
    <w:p w:rsidR="00F13E9F" w:rsidRDefault="00F13E9F"/>
    <w:sectPr w:rsidR="00F13E9F" w:rsidSect="00F13E9F">
      <w:pgSz w:w="11907" w:h="16839"/>
      <w:pgMar w:top="720" w:right="1080" w:bottom="0" w:left="1080" w:header="708" w:footer="708" w:gutter="0"/>
      <w:paperSrc w:first="4"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embedSystemFonts/>
  <w:activeWritingStyle w:appName="MSWord" w:lang="en-US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04"/>
    <w:rsid w:val="00401703"/>
    <w:rsid w:val="00760F49"/>
    <w:rsid w:val="008C5705"/>
    <w:rsid w:val="00B37C09"/>
    <w:rsid w:val="00DB5404"/>
    <w:rsid w:val="00DC262C"/>
    <w:rsid w:val="00F1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77">
      <v:stroke color="#777" weight=".25pt"/>
      <o:colormru v:ext="edit" colors="#99c38f,#a50021,#33c,#777,#fc0,#f90,#6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link w:val="Nagwek2Znak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link w:val="Nagwek3Znak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character" w:customStyle="1" w:styleId="Nagwek2Znak">
    <w:name w:val="Nagłówek 2 Znak"/>
    <w:link w:val="Nagwek2"/>
    <w:rsid w:val="00DB5404"/>
    <w:rPr>
      <w:rFonts w:ascii="Arial" w:hAnsi="Arial" w:cs="Arial"/>
      <w:b/>
      <w:spacing w:val="20"/>
    </w:rPr>
  </w:style>
  <w:style w:type="character" w:customStyle="1" w:styleId="Nagwek3Znak">
    <w:name w:val="Nagłówek 3 Znak"/>
    <w:link w:val="Nagwek3"/>
    <w:rsid w:val="00DB5404"/>
    <w:rPr>
      <w:rFonts w:ascii="Arial" w:hAnsi="Arial" w:cs="Arial"/>
      <w:color w:val="999999"/>
      <w:spacing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link w:val="Nagwek2Znak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link w:val="Nagwek3Znak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character" w:customStyle="1" w:styleId="Nagwek2Znak">
    <w:name w:val="Nagłówek 2 Znak"/>
    <w:link w:val="Nagwek2"/>
    <w:rsid w:val="00DB5404"/>
    <w:rPr>
      <w:rFonts w:ascii="Arial" w:hAnsi="Arial" w:cs="Arial"/>
      <w:b/>
      <w:spacing w:val="20"/>
    </w:rPr>
  </w:style>
  <w:style w:type="character" w:customStyle="1" w:styleId="Nagwek3Znak">
    <w:name w:val="Nagłówek 3 Znak"/>
    <w:link w:val="Nagwek3"/>
    <w:rsid w:val="00DB5404"/>
    <w:rPr>
      <w:rFonts w:ascii="Arial" w:hAnsi="Arial" w:cs="Arial"/>
      <w:color w:val="999999"/>
      <w:spacing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\AppData\Roaming\Microsoft\Szablony\Business%20card(2)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card(2)</Template>
  <TotalTime>12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1</cp:revision>
  <cp:lastPrinted>2002-08-16T07:42:00Z</cp:lastPrinted>
  <dcterms:created xsi:type="dcterms:W3CDTF">2016-06-03T11:12:00Z</dcterms:created>
  <dcterms:modified xsi:type="dcterms:W3CDTF">2016-06-03T11:25:00Z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TC060874561045</vt:lpwstr>
  </property>
</Properties>
</file>