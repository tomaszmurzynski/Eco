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ook w:val="0000" w:firstRow="0" w:lastRow="0" w:firstColumn="0" w:lastColumn="0" w:noHBand="0" w:noVBand="0"/>
      </w:tblPr>
      <w:tblGrid>
        <w:gridCol w:w="4889"/>
        <w:gridCol w:w="4888"/>
      </w:tblGrid>
      <w:tr w:rsidR="00F13E9F" w:rsidTr="00F744D1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4025F6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745490" cy="247015"/>
                      <wp:effectExtent l="0" t="0" r="0" b="0"/>
                      <wp:wrapNone/>
                      <wp:docPr id="342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6173" w:rsidRPr="004025F6" w:rsidRDefault="00EF07FA">
                                  <w:pPr>
                                    <w:rPr>
                                      <w:color w:val="76923C" w:themeColor="accent3" w:themeShade="BF"/>
                                      <w:kern w:val="16"/>
                                      <w14:shadow w14:blurRad="0" w14:dist="254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>
                                            <w14:alpha w14:val="50000"/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bookmarkStart w:id="0" w:name="_GoBack"/>
                                  <w:r w:rsidRPr="004025F6">
                                    <w:rPr>
                                      <w:color w:val="76923C" w:themeColor="accent3" w:themeShade="BF"/>
                                      <w:kern w:val="16"/>
                                      <w14:shadow w14:blurRad="0" w14:dist="254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>
                                            <w14:alpha w14:val="50000"/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ECO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margin-left:0;margin-top:0;width:58.7pt;height:19.45pt;z-index:2516848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">
                      <v:textbox style="mso-fit-shape-to-text:t">
                        <w:txbxContent>
                          <w:p w:rsidR="00CB6173" w:rsidRPr="004025F6" w:rsidRDefault="00EF07FA">
                            <w:pPr>
                              <w:rPr>
                                <w:color w:val="76923C" w:themeColor="accent3" w:themeShade="BF"/>
                                <w:kern w:val="1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GoBack"/>
                            <w:r w:rsidRPr="004025F6">
                              <w:rPr>
                                <w:color w:val="76923C" w:themeColor="accent3" w:themeShade="BF"/>
                                <w:kern w:val="1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ECO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page">
                        <wp:posOffset>60960</wp:posOffset>
                      </wp:positionH>
                      <wp:positionV relativeFrom="page">
                        <wp:posOffset>810260</wp:posOffset>
                      </wp:positionV>
                      <wp:extent cx="1601470" cy="965835"/>
                      <wp:effectExtent l="0" t="0" r="0" b="0"/>
                      <wp:wrapNone/>
                      <wp:docPr id="341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965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744D1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Warszawska 20B</w:t>
                                  </w:r>
                                </w:p>
                                <w:p w:rsidR="00F13E9F" w:rsidRDefault="00F744D1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80-180, Gdańsk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CB6173">
                                  <w:pPr>
                                    <w:pStyle w:val="Address2"/>
                                  </w:pPr>
                                  <w:r>
                                    <w:t>t.murzynski</w:t>
                                  </w:r>
                                  <w:r w:rsidR="00F744D1"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5" o:spid="_x0000_s1027" type="#_x0000_t202" style="position:absolute;margin-left:4.8pt;margin-top:63.8pt;width:126.1pt;height:76.0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ecvA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" filled="f" stroked="f" strokecolor="#777" strokeweight=".25pt">
                      <v:textbox style="mso-fit-shape-to-text:t">
                        <w:txbxContent>
                          <w:p w:rsidR="00F13E9F" w:rsidRDefault="00F744D1">
                            <w:pPr>
                              <w:pStyle w:val="Address1"/>
                              <w:ind w:left="0"/>
                            </w:pPr>
                            <w:r>
                              <w:t>Warszawska 20B</w:t>
                            </w:r>
                          </w:p>
                          <w:p w:rsidR="00F13E9F" w:rsidRDefault="00F744D1">
                            <w:pPr>
                              <w:pStyle w:val="Address1"/>
                              <w:ind w:left="0"/>
                            </w:pPr>
                            <w:r>
                              <w:t>80-180, Gdańsk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CB6173">
                            <w:pPr>
                              <w:pStyle w:val="Address2"/>
                            </w:pPr>
                            <w:r>
                              <w:t>t.murzynski</w:t>
                            </w:r>
                            <w:r w:rsidR="00F744D1"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margin">
                        <wp:posOffset>1686560</wp:posOffset>
                      </wp:positionH>
                      <wp:positionV relativeFrom="margin">
                        <wp:posOffset>544830</wp:posOffset>
                      </wp:positionV>
                      <wp:extent cx="1400175" cy="652780"/>
                      <wp:effectExtent l="0" t="0" r="0" b="0"/>
                      <wp:wrapSquare wrapText="left"/>
                      <wp:docPr id="340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744D1">
                                  <w:pPr>
                                    <w:pStyle w:val="Nagwek2"/>
                                  </w:pPr>
                                  <w:r>
                                    <w:t>Tomasz Murzynski</w:t>
                                  </w:r>
                                </w:p>
                                <w:p w:rsidR="00F13E9F" w:rsidRDefault="00F744D1">
                                  <w:pPr>
                                    <w:pStyle w:val="Nagwek3"/>
                                  </w:pPr>
                                  <w: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8" o:spid="_x0000_s1028" type="#_x0000_t202" style="position:absolute;margin-left:132.8pt;margin-top:42.9pt;width:110.25pt;height:51.4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" filled="f" stroked="f">
                      <v:textbox style="mso-fit-shape-to-text:t" inset="0,,0">
                        <w:txbxContent>
                          <w:p w:rsidR="00F13E9F" w:rsidRDefault="00F744D1">
                            <w:pPr>
                              <w:pStyle w:val="Nagwek2"/>
                            </w:pPr>
                            <w:r>
                              <w:t>Tomasz Murzynski</w:t>
                            </w:r>
                          </w:p>
                          <w:p w:rsidR="00F13E9F" w:rsidRDefault="00F744D1">
                            <w:pPr>
                              <w:pStyle w:val="Nagwek3"/>
                            </w:pPr>
                            <w:r>
                              <w:t>Dyrektor Techniczny</w:t>
                            </w:r>
                          </w:p>
                        </w:txbxContent>
                      </v:textbox>
                      <w10:wrap type="square" side="left" anchorx="margin" anchory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4111" behindDoc="1" locked="0" layoutInCell="1" allowOverlap="1">
                  <wp:simplePos x="0" y="0"/>
                  <wp:positionH relativeFrom="margin">
                    <wp:posOffset>1830070</wp:posOffset>
                  </wp:positionH>
                  <wp:positionV relativeFrom="margin">
                    <wp:posOffset>991235</wp:posOffset>
                  </wp:positionV>
                  <wp:extent cx="1033145" cy="837565"/>
                  <wp:effectExtent l="0" t="0" r="0" b="635"/>
                  <wp:wrapSquare wrapText="bothSides"/>
                  <wp:docPr id="1498" name="Obraz 1498" descr="C:\Users\Mama\Desktop\Eco Flowers\d012caec367f26e4d4de78cb9e4a7b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8" descr="C:\Users\Mama\Desktop\Eco Flowers\d012caec367f26e4d4de78cb9e4a7b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83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page">
                        <wp:posOffset>60960</wp:posOffset>
                      </wp:positionH>
                      <wp:positionV relativeFrom="page">
                        <wp:posOffset>110490</wp:posOffset>
                      </wp:positionV>
                      <wp:extent cx="2971800" cy="266700"/>
                      <wp:effectExtent l="0" t="0" r="0" b="0"/>
                      <wp:wrapNone/>
                      <wp:docPr id="339" name="Text Box 1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Pr="00F744D1" w:rsidRDefault="00F744D1" w:rsidP="00F744D1">
                                  <w:pPr>
                                    <w:pStyle w:val="Nagwek1"/>
                                    <w:jc w:val="left"/>
                                    <w:rPr>
                                      <w:color w:val="92D050"/>
                                    </w:rPr>
                                  </w:pPr>
                                  <w:r w:rsidRPr="00F744D1">
                                    <w:rPr>
                                      <w:color w:val="92D050"/>
                                    </w:rPr>
                                    <w:t>Eco Flowers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4" o:spid="_x0000_s1029" type="#_x0000_t202" style="position:absolute;margin-left:4.8pt;margin-top:8.7pt;width:234pt;height:21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" filled="f" stroked="f" strokecolor="#777" strokeweight=".25pt">
                      <v:textbox style="mso-fit-shape-to-text:t">
                        <w:txbxContent>
                          <w:p w:rsidR="00F13E9F" w:rsidRPr="00F744D1" w:rsidRDefault="00F744D1" w:rsidP="00F744D1">
                            <w:pPr>
                              <w:pStyle w:val="Nagwek1"/>
                              <w:jc w:val="left"/>
                              <w:rPr>
                                <w:color w:val="92D050"/>
                              </w:rPr>
                            </w:pPr>
                            <w:r w:rsidRPr="00F744D1">
                              <w:rPr>
                                <w:color w:val="92D050"/>
                              </w:rPr>
                              <w:t>Eco Flowers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4025F6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page">
                        <wp:posOffset>1701165</wp:posOffset>
                      </wp:positionH>
                      <wp:positionV relativeFrom="page">
                        <wp:posOffset>583565</wp:posOffset>
                      </wp:positionV>
                      <wp:extent cx="1400175" cy="652780"/>
                      <wp:effectExtent l="0" t="0" r="0" b="0"/>
                      <wp:wrapNone/>
                      <wp:docPr id="338" name="Text Box 1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2"/>
                                  </w:pPr>
                                  <w:r>
                                    <w:t>Imię i nazwisko pracownika</w:t>
                                  </w:r>
                                </w:p>
                                <w:p w:rsidR="00F13E9F" w:rsidRDefault="00F13E9F">
                                  <w:pPr>
                                    <w:pStyle w:val="Nagwek3"/>
                                  </w:pPr>
                                  <w:r>
                                    <w:t>Funkcja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4" o:spid="_x0000_s1030" type="#_x0000_t202" style="position:absolute;margin-left:133.95pt;margin-top:45.95pt;width:110.25pt;height:51.4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" filled="f" stroked="f">
                      <v:textbox style="mso-fit-shape-to-text:t" inset="0,,0">
                        <w:txbxContent>
                          <w:p w:rsidR="00F13E9F" w:rsidRDefault="00F13E9F">
                            <w:pPr>
                              <w:pStyle w:val="Nagwek2"/>
                            </w:pPr>
                            <w:r>
                              <w:t>Imię i nazwisko pracownika</w:t>
                            </w:r>
                          </w:p>
                          <w:p w:rsidR="00F13E9F" w:rsidRDefault="00F13E9F">
                            <w:pPr>
                              <w:pStyle w:val="Nagwek3"/>
                            </w:pPr>
                            <w:r>
                              <w:t>Funkcja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605790</wp:posOffset>
                      </wp:positionV>
                      <wp:extent cx="1601470" cy="1082675"/>
                      <wp:effectExtent l="0" t="0" r="0" b="0"/>
                      <wp:wrapNone/>
                      <wp:docPr id="337" name="Text Box 1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108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Ulica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Adres 2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Kod pocztowy, miasto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F13E9F">
                                  <w:pPr>
                                    <w:pStyle w:val="Address2"/>
                                  </w:pPr>
                                  <w:r>
                                    <w:t>Adres 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1" o:spid="_x0000_s1031" type="#_x0000_t202" style="position:absolute;margin-left:5.3pt;margin-top:47.7pt;width:126.1pt;height:85.2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Ulica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Adres 2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Kod pocztowy, miasto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F13E9F">
                            <w:pPr>
                              <w:pStyle w:val="Address2"/>
                            </w:pPr>
                            <w:r>
                              <w:t>Adres e-mail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110490</wp:posOffset>
                      </wp:positionV>
                      <wp:extent cx="2971800" cy="266700"/>
                      <wp:effectExtent l="0" t="0" r="0" b="0"/>
                      <wp:wrapNone/>
                      <wp:docPr id="336" name="Text Box 1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1"/>
                                  </w:pPr>
                                  <w:r>
                                    <w:t>Nazwa firmy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0" o:spid="_x0000_s1032" type="#_x0000_t202" style="position:absolute;margin-left:5.3pt;margin-top:8.7pt;width:234pt;height:21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Nagwek1"/>
                            </w:pPr>
                            <w:r>
                              <w:t>Nazwa firmy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6576" distB="36576" distL="36576" distR="36576" simplePos="0" relativeHeight="251644928" behindDoc="0" locked="0" layoutInCell="1" allowOverlap="1">
                      <wp:simplePos x="0" y="0"/>
                      <wp:positionH relativeFrom="page">
                        <wp:posOffset>1892300</wp:posOffset>
                      </wp:positionH>
                      <wp:positionV relativeFrom="page">
                        <wp:posOffset>1156335</wp:posOffset>
                      </wp:positionV>
                      <wp:extent cx="857885" cy="428625"/>
                      <wp:effectExtent l="0" t="0" r="0" b="0"/>
                      <wp:wrapNone/>
                      <wp:docPr id="335" name="Text Box 1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85788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4025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999999"/>
                                      <w:spacing w:val="1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8520" cy="426085"/>
                                        <wp:effectExtent l="0" t="0" r="0" b="0"/>
                                        <wp:docPr id="2" name="Obraz 2" descr="template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template_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8520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9" o:spid="_x0000_s1033" type="#_x0000_t202" style="position:absolute;margin-left:149pt;margin-top:91.05pt;width:67.55pt;height:33.75pt;z-index:251644928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" filled="f" stroked="f" strokeweight="0" insetpen="t">
                      <o:lock v:ext="edit" shapetype="t"/>
                      <v:textbox style="mso-fit-shape-to-text:t" inset="0,0,0,0">
                        <w:txbxContent>
                          <w:p w:rsidR="00F13E9F" w:rsidRDefault="004025F6">
                            <w:pPr>
                              <w:jc w:val="center"/>
                              <w:rPr>
                                <w:rFonts w:ascii="Arial" w:hAnsi="Arial" w:cs="Arial"/>
                                <w:color w:val="999999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8520" cy="426085"/>
                                  <wp:effectExtent l="0" t="0" r="0" b="0"/>
                                  <wp:docPr id="2" name="Obraz 2" descr="template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mplate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page">
                        <wp:posOffset>69850</wp:posOffset>
                      </wp:positionH>
                      <wp:positionV relativeFrom="page">
                        <wp:posOffset>424815</wp:posOffset>
                      </wp:positionV>
                      <wp:extent cx="3017520" cy="57150"/>
                      <wp:effectExtent l="0" t="0" r="0" b="0"/>
                      <wp:wrapNone/>
                      <wp:docPr id="331" name="Group 1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7520" cy="57150"/>
                                <a:chOff x="6264" y="7502"/>
                                <a:chExt cx="4752" cy="90"/>
                              </a:xfrm>
                            </wpg:grpSpPr>
                            <wps:wsp>
                              <wps:cNvPr id="332" name="Rectangle 1436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6264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33" name="Rectangle 1437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7848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34" name="Rectangle 1438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9432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35" o:spid="_x0000_s1026" style="position:absolute;margin-left:5.5pt;margin-top:33.45pt;width:237.6pt;height:4.5pt;z-index:251643904;mso-position-horizontal-relative:page;mso-position-vertical-relative:page" coordorigin="6264,7502" coordsize="475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">
                      <v:rect id="Rectangle 1436" o:spid="_x0000_s1027" style="position:absolute;left:6264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dCMMA&#10;AADcAAAADwAAAGRycy9kb3ducmV2LnhtbESPT4vCMBTE78J+h/AW9qapf1CpRlHBRfRkdxGPj+Zt&#10;WrZ5KU3U+u2NIHgcZuY3zHzZ2kpcqfGlYwX9XgKCOHe6ZKPg92fbnYLwAVlj5ZgU3MnDcvHRmWOq&#10;3Y2PdM2CERHCPkUFRQh1KqXPC7Loe64mjt6fayyGKBsjdYO3CLeVHCTJWFosOS4UWNOmoPw/u1gF&#10;rtp/rydtPzP709mPcGwu+cEo9fXZrmYgArXhHX61d1rBcDiA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4dCMMAAADcAAAADwAAAAAAAAAAAAAAAACYAgAAZHJzL2Rv&#10;d25yZXYueG1sUEsFBgAAAAAEAAQA9QAAAIgDAAAAAA==&#10;" fillcolor="#fc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37" o:spid="_x0000_s1028" style="position:absolute;left:7848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7EnMcA&#10;AADcAAAADwAAAGRycy9kb3ducmV2LnhtbESP3WrCQBSE7wu+w3IKvSm6sZEq0VVEaRWhiH/g5TF7&#10;mgSzZ2N21fTtu0Khl8PMfMOMJo0pxY1qV1hW0O1EIIhTqwvOFOx3H+0BCOeRNZaWScEPOZiMW08j&#10;TLS984ZuW5+JAGGXoILc+yqR0qU5GXQdWxEH79vWBn2QdSZ1jfcAN6V8i6J3abDgsJBjRbOc0vP2&#10;ahSkn1/VabGeLfr7y7y8HObH1avpKfXy3EyHIDw1/j/8115qBXEcw+NMOAJy/A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OxJzHAAAA3AAAAA8AAAAAAAAAAAAAAAAAmAIAAGRy&#10;cy9kb3ducmV2LnhtbFBLBQYAAAAABAAEAPUAAACMAwAAAAA=&#10;" fillcolor="#f9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38" o:spid="_x0000_s1029" style="position:absolute;left:9432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vTZ8YA&#10;AADcAAAADwAAAGRycy9kb3ducmV2LnhtbESPW2sCMRCF3wX/Q5iCb5q1Xihbo2hR8IKU2tLn6Waa&#10;XdxMlk3U9d8bQfDxcOZ8Z85k1thSnKn2hWMF/V4CgjhzumCj4Od71X0D4QOyxtIxKbiSh9m03Zpg&#10;qt2Fv+h8CEZECPsUFeQhVKmUPsvJou+5ijh6/662GKKsjdQ1XiLclvI1ScbSYsGxIceKPnLKjoeT&#10;jW8Md8vfzKz2ZvE57582dNyO/pZKdV6a+TuIQE14Hj/Sa61gMBjCfUwk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vTZ8YAAADcAAAADwAAAAAAAAAAAAAAAACYAgAAZHJz&#10;L2Rvd25yZXYueG1sUEsFBgAAAAAEAAQA9QAAAIsDAAAAAA==&#10;" fillcolor="#669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w10:wrap anchorx="page" anchory="page"/>
                    </v:group>
                  </w:pict>
                </mc:Fallback>
              </mc:AlternateContent>
            </w:r>
          </w:p>
        </w:tc>
      </w:tr>
      <w:tr w:rsidR="00F13E9F" w:rsidTr="00F744D1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4025F6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36576" distB="36576" distL="36576" distR="36576" simplePos="0" relativeHeight="251639808" behindDoc="0" locked="0" layoutInCell="1" allowOverlap="1">
                      <wp:simplePos x="0" y="0"/>
                      <wp:positionH relativeFrom="page">
                        <wp:posOffset>1887220</wp:posOffset>
                      </wp:positionH>
                      <wp:positionV relativeFrom="page">
                        <wp:posOffset>1162685</wp:posOffset>
                      </wp:positionV>
                      <wp:extent cx="857885" cy="428625"/>
                      <wp:effectExtent l="0" t="0" r="0" b="0"/>
                      <wp:wrapNone/>
                      <wp:docPr id="330" name="Text Box 1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85788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4025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999999"/>
                                      <w:spacing w:val="1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8520" cy="426085"/>
                                        <wp:effectExtent l="0" t="0" r="0" b="0"/>
                                        <wp:docPr id="3" name="Obraz 3" descr="template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template_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8520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1" o:spid="_x0000_s1034" type="#_x0000_t202" style="position:absolute;margin-left:148.6pt;margin-top:91.55pt;width:67.55pt;height:33.75pt;z-index:251639808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" filled="f" stroked="f" strokeweight="0" insetpen="t">
                      <o:lock v:ext="edit" shapetype="t"/>
                      <v:textbox style="mso-fit-shape-to-text:t" inset="0,0,0,0">
                        <w:txbxContent>
                          <w:p w:rsidR="00F13E9F" w:rsidRDefault="004025F6">
                            <w:pPr>
                              <w:jc w:val="center"/>
                              <w:rPr>
                                <w:rFonts w:ascii="Arial" w:hAnsi="Arial" w:cs="Arial"/>
                                <w:color w:val="999999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8520" cy="426085"/>
                                  <wp:effectExtent l="0" t="0" r="0" b="0"/>
                                  <wp:docPr id="3" name="Obraz 3" descr="template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template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page">
                        <wp:posOffset>64770</wp:posOffset>
                      </wp:positionH>
                      <wp:positionV relativeFrom="page">
                        <wp:posOffset>431165</wp:posOffset>
                      </wp:positionV>
                      <wp:extent cx="3017520" cy="57150"/>
                      <wp:effectExtent l="0" t="0" r="0" b="0"/>
                      <wp:wrapNone/>
                      <wp:docPr id="326" name="Group 1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7520" cy="57150"/>
                                <a:chOff x="6264" y="7502"/>
                                <a:chExt cx="4752" cy="90"/>
                              </a:xfrm>
                            </wpg:grpSpPr>
                            <wps:wsp>
                              <wps:cNvPr id="327" name="Rectangle 1428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6264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28" name="Rectangle 1429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7848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29" name="Rectangle 1430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9432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27" o:spid="_x0000_s1026" style="position:absolute;margin-left:5.1pt;margin-top:33.95pt;width:237.6pt;height:4.5pt;z-index:251638784;mso-position-horizontal-relative:page;mso-position-vertical-relative:page" coordorigin="6264,7502" coordsize="475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">
                      <v:rect id="Rectangle 1428" o:spid="_x0000_s1027" style="position:absolute;left:6264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oTcUA&#10;AADcAAAADwAAAGRycy9kb3ducmV2LnhtbESPQWvCQBSE7wX/w/KE3upGK4lEV9FCi6Qn0yIeH9nX&#10;TWj2bciuJv333ULB4zAz3zCb3WhbcaPeN44VzGcJCOLK6YaNgs+P16cVCB+QNbaOScEPedhtJw8b&#10;zLUb+ES3MhgRIexzVFCH0OVS+qomi37mOuLofbneYoiyN1L3OES4beUiSVJpseG4UGNHLzVV3+XV&#10;KnBt8XbIxnlpivPFLzE11+rdKPU4HfdrEIHGcA//t49awfMig7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ChNxQAAANwAAAAPAAAAAAAAAAAAAAAAAJgCAABkcnMv&#10;ZG93bnJldi54bWxQSwUGAAAAAAQABAD1AAAAigMAAAAA&#10;" fillcolor="#fc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29" o:spid="_x0000_s1028" style="position:absolute;left:7848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PAMMUA&#10;AADcAAAADwAAAGRycy9kb3ducmV2LnhtbERPTWvCQBC9C/0PyxS8iG7UYkvqGkqktQgijRZ6nGan&#10;SWh2NmZXjf/ePQgeH+97nnSmFidqXWVZwXgUgSDOra64ULDfvQ9fQDiPrLG2TAou5CBZPPTmGGt7&#10;5i86Zb4QIYRdjApK75tYSpeXZNCNbEMcuD/bGvQBtoXULZ5DuKnlJIpm0mDFoaHEhtKS8v/saBTk&#10;H5vmd7VNV8/7w7I+fC9/1gPzpFT/sXt7BeGp83fxzf2pFUwnYW04E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c8AwxQAAANwAAAAPAAAAAAAAAAAAAAAAAJgCAABkcnMv&#10;ZG93bnJldi54bWxQSwUGAAAAAAQABAD1AAAAigMAAAAA&#10;" fillcolor="#f9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30" o:spid="_x0000_s1029" style="position:absolute;left:9432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qJMYA&#10;AADcAAAADwAAAGRycy9kb3ducmV2LnhtbESPUWsCMRCE34X+h7CFvnk5tRW9GsWKQlVKUUuft5dt&#10;7vCyOS5Rz3/fFAQfh9n5Zmcya20lztT40rGCXpKCIM6dLtko+DqsuiMQPiBrrByTgit5mE0fOhPM&#10;tLvwjs77YESEsM9QQRFCnUnp84Is+sTVxNH7dY3FEGVjpG7wEuG2kv00HUqLJceGAmtaFJQf9ycb&#10;33jeLr9zs/owb5/z3mlNx83Lz1Kpp8d2/goiUBvux7f0u1Yw6I/hf0wk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PqJMYAAADcAAAADwAAAAAAAAAAAAAAAACYAgAAZHJz&#10;L2Rvd25yZXYueG1sUEsFBgAAAAAEAAQA9QAAAIsDAAAAAA==&#10;" fillcolor="#669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page">
                        <wp:posOffset>1694815</wp:posOffset>
                      </wp:positionH>
                      <wp:positionV relativeFrom="page">
                        <wp:posOffset>583565</wp:posOffset>
                      </wp:positionV>
                      <wp:extent cx="1400175" cy="652780"/>
                      <wp:effectExtent l="0" t="0" r="0" b="0"/>
                      <wp:wrapNone/>
                      <wp:docPr id="325" name="Text Box 1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2"/>
                                  </w:pPr>
                                  <w:r>
                                    <w:t>Imię i nazwisko pracownika</w:t>
                                  </w:r>
                                </w:p>
                                <w:p w:rsidR="00F13E9F" w:rsidRDefault="00F13E9F">
                                  <w:pPr>
                                    <w:pStyle w:val="Nagwek3"/>
                                  </w:pPr>
                                  <w:r>
                                    <w:t>Funkcja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6" o:spid="_x0000_s1035" type="#_x0000_t202" style="position:absolute;margin-left:133.45pt;margin-top:45.95pt;width:110.25pt;height:51.4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" filled="f" stroked="f">
                      <v:textbox style="mso-fit-shape-to-text:t" inset="0,,0">
                        <w:txbxContent>
                          <w:p w:rsidR="00F13E9F" w:rsidRDefault="00F13E9F">
                            <w:pPr>
                              <w:pStyle w:val="Nagwek2"/>
                            </w:pPr>
                            <w:r>
                              <w:t>Imię i nazwisko pracownika</w:t>
                            </w:r>
                          </w:p>
                          <w:p w:rsidR="00F13E9F" w:rsidRDefault="00F13E9F">
                            <w:pPr>
                              <w:pStyle w:val="Nagwek3"/>
                            </w:pPr>
                            <w:r>
                              <w:t>Funkcja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page">
                        <wp:posOffset>60960</wp:posOffset>
                      </wp:positionH>
                      <wp:positionV relativeFrom="page">
                        <wp:posOffset>605790</wp:posOffset>
                      </wp:positionV>
                      <wp:extent cx="1601470" cy="1082675"/>
                      <wp:effectExtent l="0" t="0" r="0" b="0"/>
                      <wp:wrapNone/>
                      <wp:docPr id="324" name="Text Box 1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108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Ulica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Adres 2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Kod pocztowy, miasto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F13E9F">
                                  <w:pPr>
                                    <w:pStyle w:val="Address2"/>
                                  </w:pPr>
                                  <w:r>
                                    <w:t>Adres 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3" o:spid="_x0000_s1036" type="#_x0000_t202" style="position:absolute;margin-left:4.8pt;margin-top:47.7pt;width:126.1pt;height:85.2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c6uwIAAMc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Ulica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Adres 2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Kod pocztowy, miasto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F13E9F">
                            <w:pPr>
                              <w:pStyle w:val="Address2"/>
                            </w:pPr>
                            <w:r>
                              <w:t>Adres e-mail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page">
                        <wp:posOffset>60960</wp:posOffset>
                      </wp:positionH>
                      <wp:positionV relativeFrom="page">
                        <wp:posOffset>107315</wp:posOffset>
                      </wp:positionV>
                      <wp:extent cx="2971800" cy="266700"/>
                      <wp:effectExtent l="0" t="0" r="0" b="0"/>
                      <wp:wrapNone/>
                      <wp:docPr id="323" name="Text Box 1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1"/>
                                  </w:pPr>
                                  <w:r>
                                    <w:t>Nazwa firmy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2" o:spid="_x0000_s1037" type="#_x0000_t202" style="position:absolute;margin-left:4.8pt;margin-top:8.45pt;width:234pt;height:21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Nagwek1"/>
                            </w:pPr>
                            <w:r>
                              <w:t>Nazwa firmy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4025F6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page">
                        <wp:posOffset>60960</wp:posOffset>
                      </wp:positionH>
                      <wp:positionV relativeFrom="page">
                        <wp:posOffset>615315</wp:posOffset>
                      </wp:positionV>
                      <wp:extent cx="1601470" cy="1082675"/>
                      <wp:effectExtent l="0" t="0" r="0" b="0"/>
                      <wp:wrapNone/>
                      <wp:docPr id="322" name="Text Box 1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108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Ulica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Adres 2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Kod pocztowy, miasto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F13E9F">
                                  <w:pPr>
                                    <w:pStyle w:val="Address2"/>
                                  </w:pPr>
                                  <w:r>
                                    <w:t>Adres 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9" o:spid="_x0000_s1038" type="#_x0000_t202" style="position:absolute;margin-left:4.8pt;margin-top:48.45pt;width:126.1pt;height:85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Ulica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Adres 2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Kod pocztowy, miasto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F13E9F">
                            <w:pPr>
                              <w:pStyle w:val="Address2"/>
                            </w:pPr>
                            <w:r>
                              <w:t>Adres e-mail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page">
                        <wp:posOffset>60960</wp:posOffset>
                      </wp:positionH>
                      <wp:positionV relativeFrom="page">
                        <wp:posOffset>120015</wp:posOffset>
                      </wp:positionV>
                      <wp:extent cx="2971800" cy="266700"/>
                      <wp:effectExtent l="0" t="0" r="0" b="0"/>
                      <wp:wrapNone/>
                      <wp:docPr id="321" name="Text Box 1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1"/>
                                  </w:pPr>
                                  <w:r>
                                    <w:t>Nazwa firmy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8" o:spid="_x0000_s1039" type="#_x0000_t202" style="position:absolute;margin-left:4.8pt;margin-top:9.45pt;width:234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Nagwek1"/>
                            </w:pPr>
                            <w:r>
                              <w:t>Nazwa firmy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6576" distB="36576" distL="36576" distR="36576" simplePos="0" relativeHeight="251650048" behindDoc="0" locked="0" layoutInCell="1" allowOverlap="1">
                      <wp:simplePos x="0" y="0"/>
                      <wp:positionH relativeFrom="page">
                        <wp:posOffset>1885950</wp:posOffset>
                      </wp:positionH>
                      <wp:positionV relativeFrom="page">
                        <wp:posOffset>1165860</wp:posOffset>
                      </wp:positionV>
                      <wp:extent cx="857885" cy="428625"/>
                      <wp:effectExtent l="0" t="0" r="0" b="0"/>
                      <wp:wrapNone/>
                      <wp:docPr id="320" name="Text Box 1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85788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4025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999999"/>
                                      <w:spacing w:val="1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8520" cy="426085"/>
                                        <wp:effectExtent l="0" t="0" r="0" b="0"/>
                                        <wp:docPr id="4" name="Obraz 4" descr="template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template_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8520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7" o:spid="_x0000_s1040" type="#_x0000_t202" style="position:absolute;margin-left:148.5pt;margin-top:91.8pt;width:67.55pt;height:33.75pt;z-index:251650048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" filled="f" stroked="f" strokeweight="0" insetpen="t">
                      <o:lock v:ext="edit" shapetype="t"/>
                      <v:textbox style="mso-fit-shape-to-text:t" inset="0,0,0,0">
                        <w:txbxContent>
                          <w:p w:rsidR="00F13E9F" w:rsidRDefault="004025F6">
                            <w:pPr>
                              <w:jc w:val="center"/>
                              <w:rPr>
                                <w:rFonts w:ascii="Arial" w:hAnsi="Arial" w:cs="Arial"/>
                                <w:color w:val="999999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8520" cy="426085"/>
                                  <wp:effectExtent l="0" t="0" r="0" b="0"/>
                                  <wp:docPr id="4" name="Obraz 4" descr="template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emplate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page">
                        <wp:posOffset>63500</wp:posOffset>
                      </wp:positionH>
                      <wp:positionV relativeFrom="page">
                        <wp:posOffset>434340</wp:posOffset>
                      </wp:positionV>
                      <wp:extent cx="3017520" cy="57150"/>
                      <wp:effectExtent l="0" t="0" r="0" b="0"/>
                      <wp:wrapNone/>
                      <wp:docPr id="316" name="Group 1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7520" cy="57150"/>
                                <a:chOff x="6264" y="7502"/>
                                <a:chExt cx="4752" cy="90"/>
                              </a:xfrm>
                            </wpg:grpSpPr>
                            <wps:wsp>
                              <wps:cNvPr id="317" name="Rectangle 1444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6264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18" name="Rectangle 1445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7848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19" name="Rectangle 1446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9432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43" o:spid="_x0000_s1026" style="position:absolute;margin-left:5pt;margin-top:34.2pt;width:237.6pt;height:4.5pt;z-index:251649024;mso-position-horizontal-relative:page;mso-position-vertical-relative:page" coordorigin="6264,7502" coordsize="475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">
                      <v:rect id="Rectangle 1444" o:spid="_x0000_s1027" style="position:absolute;left:6264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i8MQA&#10;AADcAAAADwAAAGRycy9kb3ducmV2LnhtbESPQWvCQBSE7wX/w/IEb3WTWlRiNmILLcWejCIeH9nn&#10;Jph9G7Krpv++Wyh4HGbmGyZfD7YVN+p941hBOk1AEFdON2wUHPYfz0sQPiBrbB2Tgh/ysC5GTzlm&#10;2t15R7cyGBEh7DNUUIfQZVL6qiaLfuo64uidXW8xRNkbqXu8R7ht5UuSzKXFhuNCjR2911RdyqtV&#10;4Nrt59tiSEuzPZ78K87Ntfo2Sk3Gw2YFItAQHuH/9pdWMEsX8HcmHg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c4vDEAAAA3AAAAA8AAAAAAAAAAAAAAAAAmAIAAGRycy9k&#10;b3ducmV2LnhtbFBLBQYAAAAABAAEAPUAAACJAwAAAAA=&#10;" fillcolor="#fc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45" o:spid="_x0000_s1028" style="position:absolute;left:7848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8KjcQA&#10;AADcAAAADwAAAGRycy9kb3ducmV2LnhtbERPy2rCQBTdC/7DcAU3ohMf2BIdRZRWKRSpWnB5m7lN&#10;gpk7MTNq/HtnIbg8nPd0XptCXKlyuWUF/V4EgjixOudUwWH/0X0H4TyyxsIyKbiTg/ms2ZhirO2N&#10;f+i686kIIexiVJB5X8ZSuiQjg65nS+LA/dvKoA+wSqWu8BbCTSEHUTSWBnMODRmWtMwoOe0uRkHy&#10;+V3+rbfL9dvhvCrOv6vjV8eMlGq36sUEhKfav8RP90YrGPbD2nAmHA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fCo3EAAAA3AAAAA8AAAAAAAAAAAAAAAAAmAIAAGRycy9k&#10;b3ducmV2LnhtbFBLBQYAAAAABAAEAPUAAACJAwAAAAA=&#10;" fillcolor="#f9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46" o:spid="_x0000_s1029" style="position:absolute;left:9432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8gmcYA&#10;AADcAAAADwAAAGRycy9kb3ducmV2LnhtbESPUWsCMRCE3wv+h7BC32rutC16NYqKQlWKaEuf18ua&#10;O7xsjkvU8983hUIfh9n5Zmc8bW0lrtT40rGCtJeAIM6dLtko+PpcPQ1B+ICssXJMCu7kYTrpPIwx&#10;0+7Ge7oeghERwj5DBUUIdSalzwuy6HuuJo7eyTUWQ5SNkbrBW4TbSvaT5FVaLDk2FFjToqD8fLjY&#10;+Mbzdvmdm9WHme9m6WVN583LcanUY7edvYEI1Ib/47/0u1YwSEfwOyYSQE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8gmcYAAADcAAAADwAAAAAAAAAAAAAAAACYAgAAZHJz&#10;L2Rvd25yZXYueG1sUEsFBgAAAAAEAAQA9QAAAIsDAAAAAA==&#10;" fillcolor="#669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page">
                        <wp:posOffset>1693545</wp:posOffset>
                      </wp:positionH>
                      <wp:positionV relativeFrom="page">
                        <wp:posOffset>586740</wp:posOffset>
                      </wp:positionV>
                      <wp:extent cx="1400175" cy="652780"/>
                      <wp:effectExtent l="0" t="0" r="0" b="0"/>
                      <wp:wrapNone/>
                      <wp:docPr id="315" name="Text Box 1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2"/>
                                  </w:pPr>
                                  <w:r>
                                    <w:t>Imię i nazwisko pracownika</w:t>
                                  </w:r>
                                </w:p>
                                <w:p w:rsidR="00F13E9F" w:rsidRDefault="00F13E9F">
                                  <w:pPr>
                                    <w:pStyle w:val="Nagwek3"/>
                                  </w:pPr>
                                  <w:r>
                                    <w:t>Funkcja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2" o:spid="_x0000_s1041" type="#_x0000_t202" style="position:absolute;margin-left:133.35pt;margin-top:46.2pt;width:110.25pt;height:51.4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" filled="f" stroked="f">
                      <v:textbox style="mso-fit-shape-to-text:t" inset="0,,0">
                        <w:txbxContent>
                          <w:p w:rsidR="00F13E9F" w:rsidRDefault="00F13E9F">
                            <w:pPr>
                              <w:pStyle w:val="Nagwek2"/>
                            </w:pPr>
                            <w:r>
                              <w:t>Imię i nazwisko pracownika</w:t>
                            </w:r>
                          </w:p>
                          <w:p w:rsidR="00F13E9F" w:rsidRDefault="00F13E9F">
                            <w:pPr>
                              <w:pStyle w:val="Nagwek3"/>
                            </w:pPr>
                            <w:r>
                              <w:t>Funkcja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F13E9F" w:rsidTr="00F744D1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4025F6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page">
                        <wp:posOffset>80010</wp:posOffset>
                      </wp:positionH>
                      <wp:positionV relativeFrom="page">
                        <wp:posOffset>415290</wp:posOffset>
                      </wp:positionV>
                      <wp:extent cx="3017520" cy="57150"/>
                      <wp:effectExtent l="0" t="0" r="0" b="0"/>
                      <wp:wrapNone/>
                      <wp:docPr id="311" name="Group 1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7520" cy="57150"/>
                                <a:chOff x="6264" y="7502"/>
                                <a:chExt cx="4752" cy="90"/>
                              </a:xfrm>
                            </wpg:grpSpPr>
                            <wps:wsp>
                              <wps:cNvPr id="312" name="Rectangle 1468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6264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13" name="Rectangle 1469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7848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14" name="Rectangle 1470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9432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67" o:spid="_x0000_s1026" style="position:absolute;margin-left:6.3pt;margin-top:32.7pt;width:237.6pt;height:4.5pt;z-index:251664384;mso-position-horizontal-relative:page;mso-position-vertical-relative:page" coordorigin="6264,7502" coordsize="475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">
                      <v:rect id="Rectangle 1468" o:spid="_x0000_s1027" style="position:absolute;left:6264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tBaMQA&#10;AADcAAAADwAAAGRycy9kb3ducmV2LnhtbESPQWvCQBSE74X+h+UVems2icVKdA1VsIg9mYp4fGSf&#10;m9Ds25BdNf77bqHQ4zAz3zCLcrSduNLgW8cKsiQFQVw73bJRcPjavMxA+ICssXNMCu7koVw+Piyw&#10;0O7Ge7pWwYgIYV+ggiaEvpDS1w1Z9InriaN3doPFEOVgpB7wFuG2k3maTqXFluNCgz2tG6q/q4tV&#10;4Lrdx+ptzCqzO578K07Npf40Sj0/je9zEIHG8B/+a2+1gkmWw+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rQWjEAAAA3AAAAA8AAAAAAAAAAAAAAAAAmAIAAGRycy9k&#10;b3ducmV2LnhtbFBLBQYAAAAABAAEAPUAAACJAwAAAAA=&#10;" fillcolor="#fc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69" o:spid="_x0000_s1028" style="position:absolute;left:7848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uY/McA&#10;AADcAAAADwAAAGRycy9kb3ducmV2LnhtbESP3WrCQBSE7wXfYTlCb4purFIldRVRqlIoxT/o5TF7&#10;TILZszG7avr2rlDwcpiZb5jRpDaFuFLlcssKup0IBHFidc6pgt32sz0E4TyyxsIyKfgjB5NxszHC&#10;WNsbr+m68akIEHYxKsi8L2MpXZKRQdexJXHwjrYy6IOsUqkrvAW4KeRbFL1LgzmHhQxLmmWUnDYX&#10;oyBZfJeH5c9sOdid58V5P//9ejV9pV5a9fQDhKfaP8P/7ZVW0Ov24HEmHAE5v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7mPzHAAAA3AAAAA8AAAAAAAAAAAAAAAAAmAIAAGRy&#10;cy9kb3ducmV2LnhtbFBLBQYAAAAABAAEAPUAAACMAwAAAAA=&#10;" fillcolor="#f9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70" o:spid="_x0000_s1029" style="position:absolute;left:9432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PB8YA&#10;AADcAAAADwAAAGRycy9kb3ducmV2LnhtbESPUWvCQBCE34X+h2MLvplLWpWSeootCmopUlv6vM1t&#10;L8HcXsidGv+9Jwg+DrPzzc5k1tlaHKn1lWMFWZKCIC6crtgo+PleDl5A+ICssXZMCs7kYTZ96E0w&#10;1+7EX3TcBSMihH2OCsoQmlxKX5Rk0SeuIY7ev2sthihbI3WLpwi3tXxK07G0WHFsKLGh95KK/e5g&#10;4xvDj8VvYZaf5m07zw5r2m9Gfwul+o/d/BVEoC7cj2/plVbwnA3hOiYSQE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6PB8YAAADcAAAADwAAAAAAAAAAAAAAAACYAgAAZHJz&#10;L2Rvd25yZXYueG1sUEsFBgAAAAAEAAQA9QAAAIsDAAAAAA==&#10;" fillcolor="#669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page">
                        <wp:posOffset>1711325</wp:posOffset>
                      </wp:positionH>
                      <wp:positionV relativeFrom="page">
                        <wp:posOffset>574040</wp:posOffset>
                      </wp:positionV>
                      <wp:extent cx="1400175" cy="652780"/>
                      <wp:effectExtent l="0" t="0" r="0" b="0"/>
                      <wp:wrapNone/>
                      <wp:docPr id="310" name="Text Box 1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2"/>
                                  </w:pPr>
                                  <w:r>
                                    <w:t>Imię i nazwisko pracownika</w:t>
                                  </w:r>
                                </w:p>
                                <w:p w:rsidR="00F13E9F" w:rsidRDefault="00F13E9F">
                                  <w:pPr>
                                    <w:pStyle w:val="Nagwek3"/>
                                  </w:pPr>
                                  <w:r>
                                    <w:t>Funkcja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6" o:spid="_x0000_s1042" type="#_x0000_t202" style="position:absolute;margin-left:134.75pt;margin-top:45.2pt;width:110.25pt;height:51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" filled="f" stroked="f">
                      <v:textbox style="mso-fit-shape-to-text:t" inset="0,,0">
                        <w:txbxContent>
                          <w:p w:rsidR="00F13E9F" w:rsidRDefault="00F13E9F">
                            <w:pPr>
                              <w:pStyle w:val="Nagwek2"/>
                            </w:pPr>
                            <w:r>
                              <w:t>Imię i nazwisko pracownika</w:t>
                            </w:r>
                          </w:p>
                          <w:p w:rsidR="00F13E9F" w:rsidRDefault="00F13E9F">
                            <w:pPr>
                              <w:pStyle w:val="Nagwek3"/>
                            </w:pPr>
                            <w:r>
                              <w:t>Funkcja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page">
                        <wp:posOffset>-3129280</wp:posOffset>
                      </wp:positionH>
                      <wp:positionV relativeFrom="page">
                        <wp:posOffset>2428240</wp:posOffset>
                      </wp:positionV>
                      <wp:extent cx="1601470" cy="1082675"/>
                      <wp:effectExtent l="0" t="0" r="0" b="0"/>
                      <wp:wrapNone/>
                      <wp:docPr id="309" name="Text Box 1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108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Ulica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Adres 2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Kod pocztowy, miasto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F13E9F">
                                  <w:pPr>
                                    <w:pStyle w:val="Address2"/>
                                  </w:pPr>
                                  <w:r>
                                    <w:t>Adres 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5" o:spid="_x0000_s1043" type="#_x0000_t202" style="position:absolute;margin-left:-246.4pt;margin-top:191.2pt;width:126.1pt;height:85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Ulica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Adres 2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Kod pocztowy, miasto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F13E9F">
                            <w:pPr>
                              <w:pStyle w:val="Address2"/>
                            </w:pPr>
                            <w:r>
                              <w:t>Adres e-mail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-3129280</wp:posOffset>
                      </wp:positionH>
                      <wp:positionV relativeFrom="page">
                        <wp:posOffset>1929765</wp:posOffset>
                      </wp:positionV>
                      <wp:extent cx="2971800" cy="266700"/>
                      <wp:effectExtent l="0" t="0" r="0" b="0"/>
                      <wp:wrapNone/>
                      <wp:docPr id="308" name="Text Box 1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1"/>
                                  </w:pPr>
                                  <w:r>
                                    <w:t>Nazwa firmy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4" o:spid="_x0000_s1044" type="#_x0000_t202" style="position:absolute;margin-left:-246.4pt;margin-top:151.95pt;width:23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Nagwek1"/>
                            </w:pPr>
                            <w:r>
                              <w:t>Nazwa firmy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6576" distB="36576" distL="36576" distR="36576" simplePos="0" relativeHeight="251660288" behindDoc="0" locked="0" layoutInCell="1" allowOverlap="1">
                      <wp:simplePos x="0" y="0"/>
                      <wp:positionH relativeFrom="page">
                        <wp:posOffset>-1303020</wp:posOffset>
                      </wp:positionH>
                      <wp:positionV relativeFrom="page">
                        <wp:posOffset>2985135</wp:posOffset>
                      </wp:positionV>
                      <wp:extent cx="857885" cy="428625"/>
                      <wp:effectExtent l="0" t="0" r="0" b="0"/>
                      <wp:wrapNone/>
                      <wp:docPr id="306" name="Text Box 1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85788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4025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999999"/>
                                      <w:spacing w:val="1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8520" cy="426085"/>
                                        <wp:effectExtent l="0" t="0" r="0" b="0"/>
                                        <wp:docPr id="5" name="Obraz 5" descr="template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template_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8520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3" o:spid="_x0000_s1045" type="#_x0000_t202" style="position:absolute;margin-left:-102.6pt;margin-top:235.05pt;width:67.55pt;height:33.75pt;z-index:251660288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" filled="f" stroked="f" strokeweight="0" insetpen="t">
                      <o:lock v:ext="edit" shapetype="t"/>
                      <v:textbox style="mso-fit-shape-to-text:t" inset="0,0,0,0">
                        <w:txbxContent>
                          <w:p w:rsidR="00F13E9F" w:rsidRDefault="004025F6">
                            <w:pPr>
                              <w:jc w:val="center"/>
                              <w:rPr>
                                <w:rFonts w:ascii="Arial" w:hAnsi="Arial" w:cs="Arial"/>
                                <w:color w:val="999999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8520" cy="426085"/>
                                  <wp:effectExtent l="0" t="0" r="0" b="0"/>
                                  <wp:docPr id="5" name="Obraz 5" descr="template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template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-3125470</wp:posOffset>
                      </wp:positionH>
                      <wp:positionV relativeFrom="page">
                        <wp:posOffset>2253615</wp:posOffset>
                      </wp:positionV>
                      <wp:extent cx="3017520" cy="57150"/>
                      <wp:effectExtent l="0" t="0" r="0" b="0"/>
                      <wp:wrapNone/>
                      <wp:docPr id="302" name="Group 1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7520" cy="57150"/>
                                <a:chOff x="6264" y="7502"/>
                                <a:chExt cx="4752" cy="90"/>
                              </a:xfrm>
                            </wpg:grpSpPr>
                            <wps:wsp>
                              <wps:cNvPr id="303" name="Rectangle 1460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6264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04" name="Rectangle 1461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7848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305" name="Rectangle 1462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9432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59" o:spid="_x0000_s1026" style="position:absolute;margin-left:-246.1pt;margin-top:177.45pt;width:237.6pt;height:4.5pt;z-index:251659264;mso-position-horizontal-relative:page;mso-position-vertical-relative:page" coordorigin="6264,7502" coordsize="475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">
                      <v:rect id="Rectangle 1460" o:spid="_x0000_s1027" style="position:absolute;left:6264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yLsMA&#10;AADcAAAADwAAAGRycy9kb3ducmV2LnhtbESPT4vCMBTE78J+h/AWvGnqH9ylGmUVFNGT3UU8Pppn&#10;WrZ5KU3U+u2NIHgcZuY3zGzR2kpcqfGlYwWDfgKCOHe6ZKPg73fd+wbhA7LGyjEpuJOHxfyjM8NU&#10;uxsf6JoFIyKEfYoKihDqVEqfF2TR911NHL2zayyGKBsjdYO3CLeVHCbJRFosOS4UWNOqoPw/u1gF&#10;rtptll/tIDO748mPcWIu+d4o1f1sf6YgArXhHX61t1rBKBnB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5yLsMAAADcAAAADwAAAAAAAAAAAAAAAACYAgAAZHJzL2Rv&#10;d25yZXYueG1sUEsFBgAAAAAEAAQA9QAAAIgDAAAAAA==&#10;" fillcolor="#fc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61" o:spid="_x0000_s1028" style="position:absolute;left:7848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uWVccA&#10;AADcAAAADwAAAGRycy9kb3ducmV2LnhtbESPQWvCQBSE7wX/w/IEL0U3WtES3QRRWosgpVbB4zP7&#10;TILZtzG71fTfdwuFHoeZ+YaZp62pxI0aV1pWMBxEIIgzq0vOFew/X/rPIJxH1lhZJgXf5CBNOg9z&#10;jLW98wfddj4XAcIuRgWF93UspcsKMugGtiYO3tk2Bn2QTS51g/cAN5UcRdFEGiw5LBRY07Kg7LL7&#10;Mgqy1219Wr8v19P9dVVdD6vj5tGMlep128UMhKfW/4f/2m9awVM0ht8z4QjI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LllXHAAAA3AAAAA8AAAAAAAAAAAAAAAAAmAIAAGRy&#10;cy9kb3ducmV2LnhtbFBLBQYAAAAABAAEAPUAAACMAwAAAAA=&#10;" fillcolor="#f9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62" o:spid="_x0000_s1029" style="position:absolute;left:9432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8QcYA&#10;AADcAAAADwAAAGRycy9kb3ducmV2LnhtbESPUWvCQBCE3wv+h2MF3+pFW6WknhKLgm0pUpU+r7n1&#10;EpLbC7lT47/3CoU+DrPzzc5s0dlaXKj1pWMFo2ECgjh3umSj4LBfP76A8AFZY+2YFNzIw2Lee5hh&#10;qt2Vv+myC0ZECPsUFRQhNKmUPi/Ioh+6hjh6J9daDFG2RuoWrxFuazlOkqm0WHJsKLCht4Lyane2&#10;8Y3nz9VPbtZfZrnNRud3qj4mx5VSg36XvYII1IX/47/0Rit4SibwOyYS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u8QcYAAADcAAAADwAAAAAAAAAAAAAAAACYAgAAZHJz&#10;L2Rvd25yZXYueG1sUEsFBgAAAAAEAAQA9QAAAIsDAAAAAA==&#10;" fillcolor="#669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page">
                        <wp:posOffset>-1495425</wp:posOffset>
                      </wp:positionH>
                      <wp:positionV relativeFrom="page">
                        <wp:posOffset>2406015</wp:posOffset>
                      </wp:positionV>
                      <wp:extent cx="1400175" cy="652780"/>
                      <wp:effectExtent l="0" t="0" r="0" b="0"/>
                      <wp:wrapNone/>
                      <wp:docPr id="301" name="Text Box 1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2"/>
                                  </w:pPr>
                                  <w:r>
                                    <w:t>Imię i nazwisko pracownika</w:t>
                                  </w:r>
                                </w:p>
                                <w:p w:rsidR="00F13E9F" w:rsidRDefault="00F13E9F">
                                  <w:pPr>
                                    <w:pStyle w:val="Nagwek3"/>
                                  </w:pPr>
                                  <w:r>
                                    <w:t>Funkcja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8" o:spid="_x0000_s1046" type="#_x0000_t202" style="position:absolute;margin-left:-117.75pt;margin-top:189.45pt;width:110.25pt;height:51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" filled="f" stroked="f">
                      <v:textbox style="mso-fit-shape-to-text:t" inset="0,,0">
                        <w:txbxContent>
                          <w:p w:rsidR="00F13E9F" w:rsidRDefault="00F13E9F">
                            <w:pPr>
                              <w:pStyle w:val="Nagwek2"/>
                            </w:pPr>
                            <w:r>
                              <w:t>Imię i nazwisko pracownika</w:t>
                            </w:r>
                          </w:p>
                          <w:p w:rsidR="00F13E9F" w:rsidRDefault="00F13E9F">
                            <w:pPr>
                              <w:pStyle w:val="Nagwek3"/>
                            </w:pPr>
                            <w:r>
                              <w:t>Funkcja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page">
                        <wp:posOffset>-3129280</wp:posOffset>
                      </wp:positionH>
                      <wp:positionV relativeFrom="page">
                        <wp:posOffset>596265</wp:posOffset>
                      </wp:positionV>
                      <wp:extent cx="1601470" cy="1082675"/>
                      <wp:effectExtent l="0" t="0" r="0" b="0"/>
                      <wp:wrapNone/>
                      <wp:docPr id="300" name="Text Box 1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108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Ulica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Adres 2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Kod pocztowy, miasto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F13E9F">
                                  <w:pPr>
                                    <w:pStyle w:val="Address2"/>
                                  </w:pPr>
                                  <w:r>
                                    <w:t>Adres 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7" o:spid="_x0000_s1047" type="#_x0000_t202" style="position:absolute;margin-left:-246.4pt;margin-top:46.95pt;width:126.1pt;height:85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Ulica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Adres 2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Kod pocztowy, miasto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F13E9F">
                            <w:pPr>
                              <w:pStyle w:val="Address2"/>
                            </w:pPr>
                            <w:r>
                              <w:t>Adres e-mail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page">
                        <wp:posOffset>-3129280</wp:posOffset>
                      </wp:positionH>
                      <wp:positionV relativeFrom="page">
                        <wp:posOffset>100965</wp:posOffset>
                      </wp:positionV>
                      <wp:extent cx="2971800" cy="266700"/>
                      <wp:effectExtent l="0" t="0" r="0" b="0"/>
                      <wp:wrapNone/>
                      <wp:docPr id="299" name="Text Box 1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1"/>
                                  </w:pPr>
                                  <w:r>
                                    <w:t>Nazwa firmy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6" o:spid="_x0000_s1048" type="#_x0000_t202" style="position:absolute;margin-left:-246.4pt;margin-top:7.95pt;width:234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Nagwek1"/>
                            </w:pPr>
                            <w:r>
                              <w:t>Nazwa firmy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6576" distB="36576" distL="36576" distR="36576" simplePos="0" relativeHeight="251655168" behindDoc="0" locked="0" layoutInCell="1" allowOverlap="1">
                      <wp:simplePos x="0" y="0"/>
                      <wp:positionH relativeFrom="page">
                        <wp:posOffset>-1304290</wp:posOffset>
                      </wp:positionH>
                      <wp:positionV relativeFrom="page">
                        <wp:posOffset>1146810</wp:posOffset>
                      </wp:positionV>
                      <wp:extent cx="857885" cy="428625"/>
                      <wp:effectExtent l="0" t="0" r="0" b="0"/>
                      <wp:wrapNone/>
                      <wp:docPr id="298" name="Text Box 1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85788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4025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999999"/>
                                      <w:spacing w:val="1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8520" cy="426085"/>
                                        <wp:effectExtent l="0" t="0" r="0" b="0"/>
                                        <wp:docPr id="6" name="Obraz 6" descr="template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template_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8520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5" o:spid="_x0000_s1049" type="#_x0000_t202" style="position:absolute;margin-left:-102.7pt;margin-top:90.3pt;width:67.55pt;height:33.75pt;z-index:251655168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" filled="f" stroked="f" strokeweight="0" insetpen="t">
                      <o:lock v:ext="edit" shapetype="t"/>
                      <v:textbox style="mso-fit-shape-to-text:t" inset="0,0,0,0">
                        <w:txbxContent>
                          <w:p w:rsidR="00F13E9F" w:rsidRDefault="004025F6">
                            <w:pPr>
                              <w:jc w:val="center"/>
                              <w:rPr>
                                <w:rFonts w:ascii="Arial" w:hAnsi="Arial" w:cs="Arial"/>
                                <w:color w:val="999999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8520" cy="426085"/>
                                  <wp:effectExtent l="0" t="0" r="0" b="0"/>
                                  <wp:docPr id="6" name="Obraz 6" descr="template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template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page">
                        <wp:posOffset>-3126740</wp:posOffset>
                      </wp:positionH>
                      <wp:positionV relativeFrom="page">
                        <wp:posOffset>415290</wp:posOffset>
                      </wp:positionV>
                      <wp:extent cx="3017520" cy="57150"/>
                      <wp:effectExtent l="0" t="0" r="0" b="0"/>
                      <wp:wrapNone/>
                      <wp:docPr id="294" name="Group 1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7520" cy="57150"/>
                                <a:chOff x="6264" y="7502"/>
                                <a:chExt cx="4752" cy="90"/>
                              </a:xfrm>
                            </wpg:grpSpPr>
                            <wps:wsp>
                              <wps:cNvPr id="295" name="Rectangle 1452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6264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296" name="Rectangle 1453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7848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297" name="Rectangle 1454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9432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51" o:spid="_x0000_s1026" style="position:absolute;margin-left:-246.2pt;margin-top:32.7pt;width:237.6pt;height:4.5pt;z-index:251654144;mso-position-horizontal-relative:page;mso-position-vertical-relative:page" coordorigin="6264,7502" coordsize="475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">
                      <v:rect id="Rectangle 1452" o:spid="_x0000_s1027" style="position:absolute;left:6264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V28UA&#10;AADcAAAADwAAAGRycy9kb3ducmV2LnhtbESPQWvCQBSE74L/YXlCb2ZjqLaNrqEtVMSempbi8ZF9&#10;3YRm34bsqvHfu4LgcZiZb5hVMdhWHKn3jWMFsyQFQVw53bBR8PP9MX0G4QOyxtYxKTiTh2I9Hq0w&#10;1+7EX3QsgxERwj5HBXUIXS6lr2qy6BPXEUfvz/UWQ5S9kbrHU4TbVmZpupAWG44LNXb0XlP1Xx6s&#10;AtfuNm9Pw6w0u9+9f8SFOVSfRqmHyfC6BBFoCPfwrb3VCrKXOVzPxCM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NXbxQAAANwAAAAPAAAAAAAAAAAAAAAAAJgCAABkcnMv&#10;ZG93bnJldi54bWxQSwUGAAAAAAQABAD1AAAAigMAAAAA&#10;" fillcolor="#fc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53" o:spid="_x0000_s1028" style="position:absolute;left:7848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43o8gA&#10;AADcAAAADwAAAGRycy9kb3ducmV2LnhtbESPQWvCQBSE74L/YXmCF6kbpWibugmiWKVQpNZCj6/Z&#10;1ySYfRuzW43/visIHoeZ+YaZpa2pxIkaV1pWMBpGIIgzq0vOFew/Vw9PIJxH1lhZJgUXcpAm3c4M&#10;Y23P/EGnnc9FgLCLUUHhfR1L6bKCDLqhrYmD92sbgz7IJpe6wXOAm0qOo2giDZYcFgqsaVFQdtj9&#10;GQXZ63v9s94u1tP9cVkdv5bfbwPzqFS/185fQHhq/T18a2+0gvHzBK5nwhGQy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/jejyAAAANwAAAAPAAAAAAAAAAAAAAAAAJgCAABk&#10;cnMvZG93bnJldi54bWxQSwUGAAAAAAQABAD1AAAAjQMAAAAA&#10;" fillcolor="#f9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54" o:spid="_x0000_s1029" style="position:absolute;left:9432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4dt8YA&#10;AADcAAAADwAAAGRycy9kb3ducmV2LnhtbESPUWsCMRCE34X+h7CFvnk5xVa9GsWKQlVKUUuft5dt&#10;7vCyOS5Rz3/fFAQfh9n5Zmcya20lztT40rGCXpKCIM6dLtko+DqsuiMQPiBrrByTgit5mE0fOhPM&#10;tLvwjs77YESEsM9QQRFCnUnp84Is+sTVxNH7dY3FEGVjpG7wEuG2kv00fZEWS44NBda0KCg/7k82&#10;vjHYLr9zs/owb5/z3mlNx83zz1Kpp8d2/goiUBvux7f0u1bQHw/hf0wk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4dt8YAAADcAAAADwAAAAAAAAAAAAAAAACYAgAAZHJz&#10;L2Rvd25yZXYueG1sUEsFBgAAAAAEAAQA9QAAAIsDAAAAAA==&#10;" fillcolor="#669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page">
                        <wp:posOffset>-1496695</wp:posOffset>
                      </wp:positionH>
                      <wp:positionV relativeFrom="page">
                        <wp:posOffset>567690</wp:posOffset>
                      </wp:positionV>
                      <wp:extent cx="1400175" cy="652780"/>
                      <wp:effectExtent l="0" t="0" r="0" b="0"/>
                      <wp:wrapNone/>
                      <wp:docPr id="293" name="Text Box 1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2"/>
                                  </w:pPr>
                                  <w:r>
                                    <w:t>Imię i nazwisko pracownika</w:t>
                                  </w:r>
                                </w:p>
                                <w:p w:rsidR="00F13E9F" w:rsidRDefault="00F13E9F">
                                  <w:pPr>
                                    <w:pStyle w:val="Nagwek3"/>
                                  </w:pPr>
                                  <w:r>
                                    <w:t>Funkcja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0" o:spid="_x0000_s1050" type="#_x0000_t202" style="position:absolute;margin-left:-117.85pt;margin-top:44.7pt;width:110.25pt;height:51.4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GOugIAAL4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" filled="f" stroked="f">
                      <v:textbox style="mso-fit-shape-to-text:t" inset="0,,0">
                        <w:txbxContent>
                          <w:p w:rsidR="00F13E9F" w:rsidRDefault="00F13E9F">
                            <w:pPr>
                              <w:pStyle w:val="Nagwek2"/>
                            </w:pPr>
                            <w:r>
                              <w:t>Imię i nazwisko pracownika</w:t>
                            </w:r>
                          </w:p>
                          <w:p w:rsidR="00F13E9F" w:rsidRDefault="00F13E9F">
                            <w:pPr>
                              <w:pStyle w:val="Nagwek3"/>
                            </w:pPr>
                            <w:r>
                              <w:t>Funkcja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page">
                        <wp:posOffset>71120</wp:posOffset>
                      </wp:positionH>
                      <wp:positionV relativeFrom="page">
                        <wp:posOffset>2437765</wp:posOffset>
                      </wp:positionV>
                      <wp:extent cx="1601470" cy="1082675"/>
                      <wp:effectExtent l="0" t="0" r="0" b="0"/>
                      <wp:wrapNone/>
                      <wp:docPr id="292" name="Text Box 1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108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Ulica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Adres 2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Kod pocztowy, miasto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F13E9F">
                                  <w:pPr>
                                    <w:pStyle w:val="Address2"/>
                                  </w:pPr>
                                  <w:r>
                                    <w:t>Adres 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1" o:spid="_x0000_s1051" type="#_x0000_t202" style="position:absolute;margin-left:5.6pt;margin-top:191.95pt;width:126.1pt;height:85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vuugIAAMc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Ulica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Adres 2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Kod pocztowy, miasto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F13E9F">
                            <w:pPr>
                              <w:pStyle w:val="Address2"/>
                            </w:pPr>
                            <w:r>
                              <w:t>Adres e-mail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page">
                        <wp:posOffset>71120</wp:posOffset>
                      </wp:positionH>
                      <wp:positionV relativeFrom="page">
                        <wp:posOffset>1942465</wp:posOffset>
                      </wp:positionV>
                      <wp:extent cx="2971800" cy="266700"/>
                      <wp:effectExtent l="0" t="0" r="0" b="0"/>
                      <wp:wrapNone/>
                      <wp:docPr id="291" name="Text Box 1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1"/>
                                  </w:pPr>
                                  <w:r>
                                    <w:t>Nazwa firmy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0" o:spid="_x0000_s1052" type="#_x0000_t202" style="position:absolute;margin-left:5.6pt;margin-top:152.95pt;width:23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Nagwek1"/>
                            </w:pPr>
                            <w:r>
                              <w:t>Nazwa firmy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6576" distB="36576" distL="36576" distR="36576" simplePos="0" relativeHeight="251670528" behindDoc="0" locked="0" layoutInCell="1" allowOverlap="1">
                      <wp:simplePos x="0" y="0"/>
                      <wp:positionH relativeFrom="page">
                        <wp:posOffset>1896110</wp:posOffset>
                      </wp:positionH>
                      <wp:positionV relativeFrom="page">
                        <wp:posOffset>2988310</wp:posOffset>
                      </wp:positionV>
                      <wp:extent cx="857885" cy="428625"/>
                      <wp:effectExtent l="0" t="0" r="0" b="0"/>
                      <wp:wrapNone/>
                      <wp:docPr id="290" name="Text Box 1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85788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4025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999999"/>
                                      <w:spacing w:val="1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8520" cy="426085"/>
                                        <wp:effectExtent l="0" t="0" r="0" b="0"/>
                                        <wp:docPr id="7" name="Obraz 7" descr="template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template_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8520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9" o:spid="_x0000_s1053" type="#_x0000_t202" style="position:absolute;margin-left:149.3pt;margin-top:235.3pt;width:67.55pt;height:33.75pt;z-index:251670528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" filled="f" stroked="f" strokeweight="0" insetpen="t">
                      <o:lock v:ext="edit" shapetype="t"/>
                      <v:textbox style="mso-fit-shape-to-text:t" inset="0,0,0,0">
                        <w:txbxContent>
                          <w:p w:rsidR="00F13E9F" w:rsidRDefault="004025F6">
                            <w:pPr>
                              <w:jc w:val="center"/>
                              <w:rPr>
                                <w:rFonts w:ascii="Arial" w:hAnsi="Arial" w:cs="Arial"/>
                                <w:color w:val="999999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8520" cy="426085"/>
                                  <wp:effectExtent l="0" t="0" r="0" b="0"/>
                                  <wp:docPr id="7" name="Obraz 7" descr="template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template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page">
                        <wp:posOffset>73660</wp:posOffset>
                      </wp:positionH>
                      <wp:positionV relativeFrom="page">
                        <wp:posOffset>2256790</wp:posOffset>
                      </wp:positionV>
                      <wp:extent cx="3017520" cy="57150"/>
                      <wp:effectExtent l="0" t="0" r="0" b="0"/>
                      <wp:wrapNone/>
                      <wp:docPr id="30" name="Group 1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7520" cy="57150"/>
                                <a:chOff x="6264" y="7502"/>
                                <a:chExt cx="4752" cy="90"/>
                              </a:xfrm>
                            </wpg:grpSpPr>
                            <wps:wsp>
                              <wps:cNvPr id="31" name="Rectangle 1476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6264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288" name="Rectangle 1477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7848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289" name="Rectangle 1478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9432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75" o:spid="_x0000_s1026" style="position:absolute;margin-left:5.8pt;margin-top:177.7pt;width:237.6pt;height:4.5pt;z-index:251669504;mso-position-horizontal-relative:page;mso-position-vertical-relative:page" coordorigin="6264,7502" coordsize="475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">
                      <v:rect id="Rectangle 1476" o:spid="_x0000_s1027" style="position:absolute;left:6264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Y98IA&#10;AADbAAAADwAAAGRycy9kb3ducmV2LnhtbESPQWvCQBSE7wX/w/IEb3UTLVpSV1FBEXsySunxkX1u&#10;gtm3Ibtq/PddQehxmJlvmNmis7W4UesrxwrSYQKCuHC6YqPgdNy8f4LwAVlj7ZgUPMjDYt57m2Gm&#10;3Z0PdMuDERHCPkMFZQhNJqUvSrLoh64hjt7ZtRZDlK2RusV7hNtajpJkIi1WHBdKbGhdUnHJr1aB&#10;q/fb1bRLc7P/+fUfODHX4tsoNeh3yy8QgbrwH361d1rBOIXnl/g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j3wgAAANsAAAAPAAAAAAAAAAAAAAAAAJgCAABkcnMvZG93&#10;bnJldi54bWxQSwUGAAAAAAQABAD1AAAAhwMAAAAA&#10;" fillcolor="#fc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77" o:spid="_x0000_s1028" style="position:absolute;left:7848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SQl8UA&#10;AADcAAAADwAAAGRycy9kb3ducmV2LnhtbERPy2rCQBTdF/yH4QrdFJ00lCrRMZRITSmU4gtcXjPX&#10;JJi5EzOjpn/fWRS6PJz3PO1NI27UudqygudxBIK4sLrmUsFu+z6agnAeWWNjmRT8kIN0MXiYY6Lt&#10;ndd02/hShBB2CSqovG8TKV1RkUE3ti1x4E62M+gD7EqpO7yHcNPIOIpepcGaQ0OFLWUVFefN1Sgo&#10;Vl/tMf/O8snusmwu++Xh88m8KPU47N9mIDz1/l/85/7QCuJpWBvO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9JCXxQAAANwAAAAPAAAAAAAAAAAAAAAAAJgCAABkcnMv&#10;ZG93bnJldi54bWxQSwUGAAAAAAQABAD1AAAAigMAAAAA&#10;" fillcolor="#f9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78" o:spid="_x0000_s1029" style="position:absolute;left:9432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S6g8YA&#10;AADcAAAADwAAAGRycy9kb3ducmV2LnhtbESPX2vCQBDE3wt+h2MLvtWLosWmuYiKgn+QUlv6vM1t&#10;L8HcXsidmn77nlDwcZid3+xks87W4kKtrxwrGA4SEMSF0xUbBZ8f66cpCB+QNdaOScEveZjlvYcM&#10;U+2u/E6XYzAiQtinqKAMoUml9EVJFv3ANcTR+3GtxRBla6Ru8RrhtpajJHmWFiuODSU2tCypOB3P&#10;Nr4x3q++CrM+mMXbfHje0mk3+V4p1X/s5q8gAnXhfvyf3mgFo+kL3MZEAs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S6g8YAAADcAAAADwAAAAAAAAAAAAAAAACYAgAAZHJz&#10;L2Rvd25yZXYueG1sUEsFBgAAAAAEAAQA9QAAAIsDAAAAAA==&#10;" fillcolor="#669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page">
                        <wp:posOffset>1703705</wp:posOffset>
                      </wp:positionH>
                      <wp:positionV relativeFrom="page">
                        <wp:posOffset>2409190</wp:posOffset>
                      </wp:positionV>
                      <wp:extent cx="1400175" cy="652780"/>
                      <wp:effectExtent l="0" t="0" r="0" b="0"/>
                      <wp:wrapNone/>
                      <wp:docPr id="29" name="Text Box 1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2"/>
                                  </w:pPr>
                                  <w:r>
                                    <w:t>Imię i nazwisko pracownika</w:t>
                                  </w:r>
                                </w:p>
                                <w:p w:rsidR="00F13E9F" w:rsidRDefault="00F13E9F">
                                  <w:pPr>
                                    <w:pStyle w:val="Nagwek3"/>
                                  </w:pPr>
                                  <w:r>
                                    <w:t>Funkcja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4" o:spid="_x0000_s1054" type="#_x0000_t202" style="position:absolute;margin-left:134.15pt;margin-top:189.7pt;width:110.25pt;height:51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" filled="f" stroked="f">
                      <v:textbox style="mso-fit-shape-to-text:t" inset="0,,0">
                        <w:txbxContent>
                          <w:p w:rsidR="00F13E9F" w:rsidRDefault="00F13E9F">
                            <w:pPr>
                              <w:pStyle w:val="Nagwek2"/>
                            </w:pPr>
                            <w:r>
                              <w:t>Imię i nazwisko pracownika</w:t>
                            </w:r>
                          </w:p>
                          <w:p w:rsidR="00F13E9F" w:rsidRDefault="00F13E9F">
                            <w:pPr>
                              <w:pStyle w:val="Nagwek3"/>
                            </w:pPr>
                            <w:r>
                              <w:t>Funkcja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page">
                        <wp:posOffset>77470</wp:posOffset>
                      </wp:positionH>
                      <wp:positionV relativeFrom="page">
                        <wp:posOffset>596265</wp:posOffset>
                      </wp:positionV>
                      <wp:extent cx="1601470" cy="1082675"/>
                      <wp:effectExtent l="0" t="0" r="0" b="0"/>
                      <wp:wrapNone/>
                      <wp:docPr id="28" name="Text Box 1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108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Ulica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Adres 2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Kod pocztowy, miasto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F13E9F">
                                  <w:pPr>
                                    <w:pStyle w:val="Address2"/>
                                  </w:pPr>
                                  <w:r>
                                    <w:t>Adres 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3" o:spid="_x0000_s1055" type="#_x0000_t202" style="position:absolute;margin-left:6.1pt;margin-top:46.95pt;width:126.1pt;height: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0CugIAAMY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Ulica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Adres 2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Kod pocztowy, miasto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F13E9F">
                            <w:pPr>
                              <w:pStyle w:val="Address2"/>
                            </w:pPr>
                            <w:r>
                              <w:t>Adres e-mail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page">
                        <wp:posOffset>76200</wp:posOffset>
                      </wp:positionH>
                      <wp:positionV relativeFrom="page">
                        <wp:posOffset>88265</wp:posOffset>
                      </wp:positionV>
                      <wp:extent cx="2971800" cy="266700"/>
                      <wp:effectExtent l="0" t="0" r="0" b="0"/>
                      <wp:wrapNone/>
                      <wp:docPr id="27" name="Text Box 1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1"/>
                                  </w:pPr>
                                  <w:r>
                                    <w:t>Nazwa firmy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2" o:spid="_x0000_s1056" type="#_x0000_t202" style="position:absolute;margin-left:6pt;margin-top:6.95pt;width:234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Nagwek1"/>
                            </w:pPr>
                            <w:r>
                              <w:t>Nazwa firmy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6576" distB="36576" distL="36576" distR="36576" simplePos="0" relativeHeight="251665408" behindDoc="0" locked="0" layoutInCell="1" allowOverlap="1">
                      <wp:simplePos x="0" y="0"/>
                      <wp:positionH relativeFrom="page">
                        <wp:posOffset>1901190</wp:posOffset>
                      </wp:positionH>
                      <wp:positionV relativeFrom="page">
                        <wp:posOffset>1134110</wp:posOffset>
                      </wp:positionV>
                      <wp:extent cx="857885" cy="428625"/>
                      <wp:effectExtent l="0" t="0" r="0" b="0"/>
                      <wp:wrapNone/>
                      <wp:docPr id="26" name="Text Box 1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85788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4025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999999"/>
                                      <w:spacing w:val="1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8520" cy="426085"/>
                                        <wp:effectExtent l="0" t="0" r="0" b="0"/>
                                        <wp:docPr id="8" name="Obraz 8" descr="template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template_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8520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1" o:spid="_x0000_s1057" type="#_x0000_t202" style="position:absolute;margin-left:149.7pt;margin-top:89.3pt;width:67.55pt;height:33.75pt;z-index:251665408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" filled="f" stroked="f" strokeweight="0" insetpen="t">
                      <o:lock v:ext="edit" shapetype="t"/>
                      <v:textbox style="mso-fit-shape-to-text:t" inset="0,0,0,0">
                        <w:txbxContent>
                          <w:p w:rsidR="00F13E9F" w:rsidRDefault="004025F6">
                            <w:pPr>
                              <w:jc w:val="center"/>
                              <w:rPr>
                                <w:rFonts w:ascii="Arial" w:hAnsi="Arial" w:cs="Arial"/>
                                <w:color w:val="999999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8520" cy="426085"/>
                                  <wp:effectExtent l="0" t="0" r="0" b="0"/>
                                  <wp:docPr id="8" name="Obraz 8" descr="template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template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F13E9F" w:rsidTr="00F744D1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  <w:tr w:rsidR="00F13E9F" w:rsidTr="00F744D1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4025F6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page">
                        <wp:posOffset>1693545</wp:posOffset>
                      </wp:positionH>
                      <wp:positionV relativeFrom="page">
                        <wp:posOffset>567690</wp:posOffset>
                      </wp:positionV>
                      <wp:extent cx="1400175" cy="652780"/>
                      <wp:effectExtent l="0" t="0" r="0" b="0"/>
                      <wp:wrapNone/>
                      <wp:docPr id="25" name="Text Box 1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2"/>
                                  </w:pPr>
                                  <w:r>
                                    <w:t>Imię i nazwisko pracownika</w:t>
                                  </w:r>
                                </w:p>
                                <w:p w:rsidR="00F13E9F" w:rsidRDefault="00F13E9F">
                                  <w:pPr>
                                    <w:pStyle w:val="Nagwek3"/>
                                  </w:pPr>
                                  <w:r>
                                    <w:t>Funkcja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0" o:spid="_x0000_s1058" type="#_x0000_t202" style="position:absolute;margin-left:133.35pt;margin-top:44.7pt;width:110.25pt;height:51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ofuQIAAL0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" filled="f" stroked="f">
                      <v:textbox style="mso-fit-shape-to-text:t" inset="0,,0">
                        <w:txbxContent>
                          <w:p w:rsidR="00F13E9F" w:rsidRDefault="00F13E9F">
                            <w:pPr>
                              <w:pStyle w:val="Nagwek2"/>
                            </w:pPr>
                            <w:r>
                              <w:t>Imię i nazwisko pracownika</w:t>
                            </w:r>
                          </w:p>
                          <w:p w:rsidR="00F13E9F" w:rsidRDefault="00F13E9F">
                            <w:pPr>
                              <w:pStyle w:val="Nagwek3"/>
                            </w:pPr>
                            <w:r>
                              <w:t>Funkcja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page">
                        <wp:posOffset>-3138170</wp:posOffset>
                      </wp:positionH>
                      <wp:positionV relativeFrom="page">
                        <wp:posOffset>602615</wp:posOffset>
                      </wp:positionV>
                      <wp:extent cx="1601470" cy="1082675"/>
                      <wp:effectExtent l="0" t="0" r="0" b="0"/>
                      <wp:wrapNone/>
                      <wp:docPr id="24" name="Text Box 1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108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Ulica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Adres 2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Kod pocztowy, miasto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F13E9F">
                                  <w:pPr>
                                    <w:pStyle w:val="Address2"/>
                                  </w:pPr>
                                  <w:r>
                                    <w:t>Adres 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9" o:spid="_x0000_s1059" type="#_x0000_t202" style="position:absolute;margin-left:-247.1pt;margin-top:47.45pt;width:126.1pt;height:85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72vAIAAMY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Ulica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Adres 2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Kod pocztowy, miasto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F13E9F">
                            <w:pPr>
                              <w:pStyle w:val="Address2"/>
                            </w:pPr>
                            <w:r>
                              <w:t>Adres e-mail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page">
                        <wp:posOffset>-3139440</wp:posOffset>
                      </wp:positionH>
                      <wp:positionV relativeFrom="page">
                        <wp:posOffset>88265</wp:posOffset>
                      </wp:positionV>
                      <wp:extent cx="2971800" cy="266700"/>
                      <wp:effectExtent l="0" t="0" r="0" b="0"/>
                      <wp:wrapNone/>
                      <wp:docPr id="23" name="Text Box 1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1"/>
                                  </w:pPr>
                                  <w:r>
                                    <w:t>Nazwa firmy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8" o:spid="_x0000_s1060" type="#_x0000_t202" style="position:absolute;margin-left:-247.2pt;margin-top:6.95pt;width:234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Nagwek1"/>
                            </w:pPr>
                            <w:r>
                              <w:t>Nazwa firmy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6576" distB="36576" distL="36576" distR="36576" simplePos="0" relativeHeight="251675648" behindDoc="0" locked="0" layoutInCell="1" allowOverlap="1">
                      <wp:simplePos x="0" y="0"/>
                      <wp:positionH relativeFrom="page">
                        <wp:posOffset>-1313180</wp:posOffset>
                      </wp:positionH>
                      <wp:positionV relativeFrom="page">
                        <wp:posOffset>1143635</wp:posOffset>
                      </wp:positionV>
                      <wp:extent cx="857885" cy="428625"/>
                      <wp:effectExtent l="0" t="0" r="0" b="0"/>
                      <wp:wrapNone/>
                      <wp:docPr id="22" name="Text Box 1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85788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4025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999999"/>
                                      <w:spacing w:val="1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8520" cy="426085"/>
                                        <wp:effectExtent l="0" t="0" r="0" b="0"/>
                                        <wp:docPr id="9" name="Obraz 9" descr="template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template_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8520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7" o:spid="_x0000_s1061" type="#_x0000_t202" style="position:absolute;margin-left:-103.4pt;margin-top:90.05pt;width:67.55pt;height:33.75pt;z-index:251675648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" filled="f" stroked="f" strokeweight="0" insetpen="t">
                      <o:lock v:ext="edit" shapetype="t"/>
                      <v:textbox style="mso-fit-shape-to-text:t" inset="0,0,0,0">
                        <w:txbxContent>
                          <w:p w:rsidR="00F13E9F" w:rsidRDefault="004025F6">
                            <w:pPr>
                              <w:jc w:val="center"/>
                              <w:rPr>
                                <w:rFonts w:ascii="Arial" w:hAnsi="Arial" w:cs="Arial"/>
                                <w:color w:val="999999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8520" cy="426085"/>
                                  <wp:effectExtent l="0" t="0" r="0" b="0"/>
                                  <wp:docPr id="9" name="Obraz 9" descr="template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template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page">
                        <wp:posOffset>-3135630</wp:posOffset>
                      </wp:positionH>
                      <wp:positionV relativeFrom="page">
                        <wp:posOffset>412115</wp:posOffset>
                      </wp:positionV>
                      <wp:extent cx="3017520" cy="57150"/>
                      <wp:effectExtent l="0" t="0" r="0" b="0"/>
                      <wp:wrapNone/>
                      <wp:docPr id="18" name="Group 1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7520" cy="57150"/>
                                <a:chOff x="6264" y="7502"/>
                                <a:chExt cx="4752" cy="90"/>
                              </a:xfrm>
                            </wpg:grpSpPr>
                            <wps:wsp>
                              <wps:cNvPr id="19" name="Rectangle 1484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6264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20" name="Rectangle 1485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7848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21" name="Rectangle 1486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9432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83" o:spid="_x0000_s1026" style="position:absolute;margin-left:-246.9pt;margin-top:32.45pt;width:237.6pt;height:4.5pt;z-index:251674624;mso-position-horizontal-relative:page;mso-position-vertical-relative:page" coordorigin="6264,7502" coordsize="475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">
                      <v:rect id="Rectangle 1484" o:spid="_x0000_s1027" style="position:absolute;left:6264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IkcIA&#10;AADbAAAADwAAAGRycy9kb3ducmV2LnhtbERPS2vCQBC+C/0PyxR6MxtL8ZFmlbbQIunJtEiPQ3bc&#10;BLOzIbvG+O9doeBtPr7n5JvRtmKg3jeOFcySFARx5XTDRsHvz+d0CcIHZI2tY1JwIQ+b9cMkx0y7&#10;M+9oKIMRMYR9hgrqELpMSl/VZNEnriOO3MH1FkOEvZG6x3MMt618TtO5tNhwbKixo4+aqmN5sgpc&#10;W3y9L8ZZaYr9n3/BuTlV30app8fx7RVEoDHcxf/urY7zV3D7JR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4iRwgAAANsAAAAPAAAAAAAAAAAAAAAAAJgCAABkcnMvZG93&#10;bnJldi54bWxQSwUGAAAAAAQABAD1AAAAhwMAAAAA&#10;" fillcolor="#fc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85" o:spid="_x0000_s1028" style="position:absolute;left:7848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KOzcIA&#10;AADbAAAADwAAAGRycy9kb3ducmV2LnhtbERPy4rCMBTdD/gP4QqzEU1HRKUaZVBGRRDxBS6vzbUt&#10;Nje1idr5+8lCmOXhvMfT2hTiSZXLLSv46kQgiBOrc04VHA8/7SEI55E1FpZJwS85mE4aH2OMtX3x&#10;jp57n4oQwi5GBZn3ZSylSzIy6Dq2JA7c1VYGfYBVKnWFrxBuCtmNor40mHNoyLCkWUbJbf8wCpLF&#10;prwst7Pl4HifF/fT/LxumZ5Sn836ewTCU+3/xW/3SivohvXhS/gBcv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Io7NwgAAANsAAAAPAAAAAAAAAAAAAAAAAJgCAABkcnMvZG93&#10;bnJldi54bWxQSwUGAAAAAAQABAD1AAAAhwMAAAAA&#10;" fillcolor="#f9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86" o:spid="_x0000_s1029" style="position:absolute;left:9432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ZvMQA&#10;AADbAAAADwAAAGRycy9kb3ducmV2LnhtbESPUWsCMRCE3wX/Q1ihbzV3UqVcjaJFoSpSaovP62XN&#10;HV42xyXq+e+NUPBxmJ1vdsbT1lbiQo0vHStI+wkI4tzpko2Cv9/l6zsIH5A1Vo5JwY08TCfdzhgz&#10;7a78Q5ddMCJC2GeooAihzqT0eUEWfd/VxNE7usZiiLIxUjd4jXBbyUGSjKTFkmNDgTV9FpSfdmcb&#10;33jbLPa5WW7N/HuWnld0Wg8PC6Veeu3sA0SgNjyP/9NfWsEghceWC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MmbzEAAAA2wAAAA8AAAAAAAAAAAAAAAAAmAIAAGRycy9k&#10;b3ducmV2LnhtbFBLBQYAAAAABAAEAPUAAACJAwAAAAA=&#10;" fillcolor="#669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page">
                        <wp:posOffset>-1505585</wp:posOffset>
                      </wp:positionH>
                      <wp:positionV relativeFrom="page">
                        <wp:posOffset>564515</wp:posOffset>
                      </wp:positionV>
                      <wp:extent cx="1400175" cy="652780"/>
                      <wp:effectExtent l="0" t="0" r="0" b="0"/>
                      <wp:wrapNone/>
                      <wp:docPr id="17" name="Text Box 1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2"/>
                                  </w:pPr>
                                  <w:r>
                                    <w:t>Imię i nazwisko pracownika</w:t>
                                  </w:r>
                                </w:p>
                                <w:p w:rsidR="00F13E9F" w:rsidRDefault="00F13E9F">
                                  <w:pPr>
                                    <w:pStyle w:val="Nagwek3"/>
                                  </w:pPr>
                                  <w:r>
                                    <w:t>Funkcja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2" o:spid="_x0000_s1062" type="#_x0000_t202" style="position:absolute;margin-left:-118.55pt;margin-top:44.45pt;width:110.25pt;height:51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" filled="f" stroked="f">
                      <v:textbox style="mso-fit-shape-to-text:t" inset="0,,0">
                        <w:txbxContent>
                          <w:p w:rsidR="00F13E9F" w:rsidRDefault="00F13E9F">
                            <w:pPr>
                              <w:pStyle w:val="Nagwek2"/>
                            </w:pPr>
                            <w:r>
                              <w:t>Imię i nazwisko pracownika</w:t>
                            </w:r>
                          </w:p>
                          <w:p w:rsidR="00F13E9F" w:rsidRDefault="00F13E9F">
                            <w:pPr>
                              <w:pStyle w:val="Nagwek3"/>
                            </w:pPr>
                            <w:r>
                              <w:t>Funkcja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page">
                        <wp:posOffset>62230</wp:posOffset>
                      </wp:positionH>
                      <wp:positionV relativeFrom="page">
                        <wp:posOffset>612140</wp:posOffset>
                      </wp:positionV>
                      <wp:extent cx="1601470" cy="1082675"/>
                      <wp:effectExtent l="0" t="0" r="0" b="0"/>
                      <wp:wrapNone/>
                      <wp:docPr id="16" name="Text Box 1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1470" cy="1082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Ulica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Adres 2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Kod pocztowy, miasto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Telefon: 555 555 0125</w:t>
                                  </w:r>
                                </w:p>
                                <w:p w:rsidR="00F13E9F" w:rsidRDefault="00F13E9F">
                                  <w:pPr>
                                    <w:pStyle w:val="Address1"/>
                                    <w:ind w:left="0"/>
                                  </w:pPr>
                                  <w:r>
                                    <w:t>Faks: 555 555 0145</w:t>
                                  </w:r>
                                </w:p>
                                <w:p w:rsidR="00F13E9F" w:rsidRDefault="00F13E9F">
                                  <w:pPr>
                                    <w:pStyle w:val="Address2"/>
                                  </w:pPr>
                                  <w:r>
                                    <w:t>Adres 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7" o:spid="_x0000_s1063" type="#_x0000_t202" style="position:absolute;margin-left:4.9pt;margin-top:48.2pt;width:126.1pt;height:85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Ulica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Adres 2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Kod pocztowy, miasto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Telefon: 555 555 0125</w:t>
                            </w:r>
                          </w:p>
                          <w:p w:rsidR="00F13E9F" w:rsidRDefault="00F13E9F">
                            <w:pPr>
                              <w:pStyle w:val="Address1"/>
                              <w:ind w:left="0"/>
                            </w:pPr>
                            <w:r>
                              <w:t>Faks: 555 555 0145</w:t>
                            </w:r>
                          </w:p>
                          <w:p w:rsidR="00F13E9F" w:rsidRDefault="00F13E9F">
                            <w:pPr>
                              <w:pStyle w:val="Address2"/>
                            </w:pPr>
                            <w:r>
                              <w:t>Adres e-mail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page">
                        <wp:posOffset>59690</wp:posOffset>
                      </wp:positionH>
                      <wp:positionV relativeFrom="page">
                        <wp:posOffset>85090</wp:posOffset>
                      </wp:positionV>
                      <wp:extent cx="2971800" cy="266700"/>
                      <wp:effectExtent l="0" t="0" r="0" b="0"/>
                      <wp:wrapNone/>
                      <wp:docPr id="15" name="Text Box 1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13E9F">
                                  <w:pPr>
                                    <w:pStyle w:val="Nagwek1"/>
                                  </w:pPr>
                                  <w:r>
                                    <w:t>Nazwa firmy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6" o:spid="_x0000_s1064" type="#_x0000_t202" style="position:absolute;margin-left:4.7pt;margin-top:6.7pt;width:234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" filled="f" stroked="f" strokecolor="#777" strokeweight=".25pt">
                      <v:textbox style="mso-fit-shape-to-text:t">
                        <w:txbxContent>
                          <w:p w:rsidR="00F13E9F" w:rsidRDefault="00F13E9F">
                            <w:pPr>
                              <w:pStyle w:val="Nagwek1"/>
                            </w:pPr>
                            <w:r>
                              <w:t>Nazwa firmy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36576" distB="36576" distL="36576" distR="36576" simplePos="0" relativeHeight="251680768" behindDoc="0" locked="0" layoutInCell="1" allowOverlap="1">
                      <wp:simplePos x="0" y="0"/>
                      <wp:positionH relativeFrom="page">
                        <wp:posOffset>1884680</wp:posOffset>
                      </wp:positionH>
                      <wp:positionV relativeFrom="page">
                        <wp:posOffset>1130935</wp:posOffset>
                      </wp:positionV>
                      <wp:extent cx="857885" cy="428625"/>
                      <wp:effectExtent l="0" t="0" r="0" b="0"/>
                      <wp:wrapNone/>
                      <wp:docPr id="14" name="Text Box 1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85788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 algn="in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4025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999999"/>
                                      <w:spacing w:val="1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8520" cy="426085"/>
                                        <wp:effectExtent l="0" t="0" r="0" b="0"/>
                                        <wp:docPr id="10" name="Obraz 10" descr="template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 descr="template_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8520" cy="42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5" o:spid="_x0000_s1065" type="#_x0000_t202" style="position:absolute;margin-left:148.4pt;margin-top:89.05pt;width:67.55pt;height:33.75pt;z-index:251680768;visibility:visible;mso-wrap-style:non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" filled="f" stroked="f" strokeweight="0" insetpen="t">
                      <o:lock v:ext="edit" shapetype="t"/>
                      <v:textbox style="mso-fit-shape-to-text:t" inset="0,0,0,0">
                        <w:txbxContent>
                          <w:p w:rsidR="00F13E9F" w:rsidRDefault="004025F6">
                            <w:pPr>
                              <w:jc w:val="center"/>
                              <w:rPr>
                                <w:rFonts w:ascii="Arial" w:hAnsi="Arial" w:cs="Arial"/>
                                <w:color w:val="999999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8520" cy="426085"/>
                                  <wp:effectExtent l="0" t="0" r="0" b="0"/>
                                  <wp:docPr id="10" name="Obraz 10" descr="template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template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page">
                        <wp:posOffset>62230</wp:posOffset>
                      </wp:positionH>
                      <wp:positionV relativeFrom="page">
                        <wp:posOffset>399415</wp:posOffset>
                      </wp:positionV>
                      <wp:extent cx="3017520" cy="57150"/>
                      <wp:effectExtent l="0" t="0" r="0" b="0"/>
                      <wp:wrapNone/>
                      <wp:docPr id="1" name="Group 1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7520" cy="57150"/>
                                <a:chOff x="6264" y="7502"/>
                                <a:chExt cx="4752" cy="90"/>
                              </a:xfrm>
                            </wpg:grpSpPr>
                            <wps:wsp>
                              <wps:cNvPr id="11" name="Rectangle 1492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6264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12" name="Rectangle 1493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7848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0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  <wps:wsp>
                              <wps:cNvPr id="13" name="Rectangle 1494"/>
                              <wps:cNvSpPr>
                                <a:spLocks noChangeArrowheads="1" noChangeShapeType="1"/>
                              </wps:cNvSpPr>
                              <wps:spPr bwMode="auto">
                                <a:xfrm>
                                  <a:off x="9432" y="7502"/>
                                  <a:ext cx="1584" cy="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6699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 algn="in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36576" tIns="36576" rIns="36576" bIns="36576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91" o:spid="_x0000_s1026" style="position:absolute;margin-left:4.9pt;margin-top:31.45pt;width:237.6pt;height:4.5pt;z-index:251679744;mso-position-horizontal-relative:page;mso-position-vertical-relative:page" coordorigin="6264,7502" coordsize="475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">
                      <v:rect id="Rectangle 1492" o:spid="_x0000_s1027" style="position:absolute;left:6264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El8EA&#10;AADbAAAADwAAAGRycy9kb3ducmV2LnhtbERPTWvCQBC9C/0PyxR6M5uUohKzShVaij0ZRTwO2XET&#10;mp0N2U1M/323UOhtHu9ziu1kWzFS7xvHCrIkBUFcOd2wUXA+vc1XIHxA1tg6JgXf5GG7eZgVmGt3&#10;5yONZTAihrDPUUEdQpdL6auaLPrEdcSRu7neYoiwN1L3eI/htpXPabqQFhuODTV2tK+p+ioHq8C1&#10;h/fdcspKc7hc/QsuzFB9GqWeHqfXNYhAU/gX/7k/dJyfwe8v8Q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RhJfBAAAA2wAAAA8AAAAAAAAAAAAAAAAAmAIAAGRycy9kb3du&#10;cmV2LnhtbFBLBQYAAAAABAAEAPUAAACGAwAAAAA=&#10;" fillcolor="#fc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93" o:spid="_x0000_s1028" style="position:absolute;left:7848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B/nMMA&#10;AADbAAAADwAAAGRycy9kb3ducmV2LnhtbERP22rCQBB9L/gPywi+FN1UpEp0FVGqUhDxBj6O2TEJ&#10;ZmdjdtX0791CoW9zONcZTWpTiAdVLres4KMTgSBOrM45VXDYf7UHIJxH1lhYJgU/5GAybryNMNb2&#10;yVt67HwqQgi7GBVk3pexlC7JyKDr2JI4cBdbGfQBVqnUFT5DuClkN4o+pcGcQ0OGJc0ySq67u1GQ&#10;LNblebmZLfuH27y4Heen73fTU6rVrKdDEJ5q/y/+c690mN+F31/CAX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B/nMMAAADbAAAADwAAAAAAAAAAAAAAAACYAgAAZHJzL2Rv&#10;d25yZXYueG1sUEsFBgAAAAAEAAQA9QAAAIgDAAAAAA==&#10;" fillcolor="#f90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v:rect id="Rectangle 1494" o:spid="_x0000_s1029" style="position:absolute;left:9432;top:7502;width:158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5o7cUA&#10;AADbAAAADwAAAGRycy9kb3ducmV2LnhtbESPW2sCMRCF34X+hzAF32rWW5GtUawoWKWIF3yebqbZ&#10;xc1k2UTd/nsjFHyb4ZzvzJnxtLGluFLtC8cKup0EBHHmdMFGwfGwfBuB8AFZY+mYFPyRh+nkpTXG&#10;VLsb7+i6D0bEEPYpKshDqFIpfZaTRd9xFXHUfl1tMcS1NlLXeIvhtpS9JHmXFguOF3KsaJ5Tdt5f&#10;bKwx2CxOmVl+m8/trHv5ovN6+LNQqv3azD5ABGrC0/xPr3Tk+vD4JQ4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mjtxQAAANsAAAAPAAAAAAAAAAAAAAAAAJgCAABkcnMv&#10;ZG93bnJldi54bWxQSwUGAAAAAAQABAD1AAAAigMAAAAA&#10;" fillcolor="#669" stroked="f" strokeweight="0" insetpen="t">
                        <v:shadow color="#ccc"/>
                        <o:lock v:ext="edit" shapetype="t"/>
                        <v:textbox inset="2.88pt,2.88pt,2.88pt,2.88pt"/>
                      </v:rect>
                      <w10:wrap anchorx="page" anchory="page"/>
                    </v:group>
                  </w:pict>
                </mc:Fallback>
              </mc:AlternateContent>
            </w:r>
          </w:p>
        </w:tc>
      </w:tr>
    </w:tbl>
    <w:p w:rsidR="00F13E9F" w:rsidRDefault="00F13E9F"/>
    <w:sectPr w:rsidR="00F13E9F" w:rsidSect="00F13E9F">
      <w:pgSz w:w="11907" w:h="16839"/>
      <w:pgMar w:top="720" w:right="1080" w:bottom="0" w:left="1080" w:header="708" w:footer="708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activeWritingStyle w:appName="MSWord" w:lang="en-US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D1"/>
    <w:rsid w:val="00401703"/>
    <w:rsid w:val="004025F6"/>
    <w:rsid w:val="008C5705"/>
    <w:rsid w:val="00B37C09"/>
    <w:rsid w:val="00CB6173"/>
    <w:rsid w:val="00DC262C"/>
    <w:rsid w:val="00EF07FA"/>
    <w:rsid w:val="00F13E9F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77">
      <v:stroke color="#777" weight=".25pt"/>
      <o:colormru v:ext="edit" colors="#99c38f,#a50021,#33c,#777,#fc0,#f90,#6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61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B6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61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B6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\AppData\Roaming\Microsoft\Szablony\Business%20card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</Template>
  <TotalTime>26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1</cp:revision>
  <cp:lastPrinted>2002-08-16T07:42:00Z</cp:lastPrinted>
  <dcterms:created xsi:type="dcterms:W3CDTF">2016-06-03T06:43:00Z</dcterms:created>
  <dcterms:modified xsi:type="dcterms:W3CDTF">2016-06-03T07:27:00Z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TC060874561045</vt:lpwstr>
  </property>
</Properties>
</file>