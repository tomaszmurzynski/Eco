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65" w:type="dxa"/>
        <w:tblBorders>
          <w:top w:val="single" w:sz="2" w:space="0" w:color="EAEAEA"/>
          <w:left w:val="single" w:sz="2" w:space="0" w:color="EAEAEA"/>
          <w:bottom w:val="single" w:sz="2" w:space="0" w:color="EAEAEA"/>
          <w:right w:val="single" w:sz="2" w:space="0" w:color="EAEAEA"/>
          <w:insideH w:val="single" w:sz="2" w:space="0" w:color="EAEAEA"/>
          <w:insideV w:val="single" w:sz="2" w:space="0" w:color="EAEAEA"/>
        </w:tblBorders>
        <w:tblLook w:val="0000" w:firstRow="0" w:lastRow="0" w:firstColumn="0" w:lastColumn="0" w:noHBand="0" w:noVBand="0"/>
      </w:tblPr>
      <w:tblGrid>
        <w:gridCol w:w="4889"/>
        <w:gridCol w:w="4888"/>
        <w:gridCol w:w="4888"/>
      </w:tblGrid>
      <w:tr w:rsidR="0097267A" w:rsidTr="0097267A">
        <w:trPr>
          <w:cantSplit/>
          <w:trHeight w:val="2880"/>
        </w:trPr>
        <w:tc>
          <w:tcPr>
            <w:tcW w:w="4889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97267A" w:rsidRDefault="0097267A">
            <w:pPr>
              <w:rPr>
                <w:lang w:bidi="pl-PL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45DD3D51" wp14:editId="5386266A">
                  <wp:simplePos x="0" y="0"/>
                  <wp:positionH relativeFrom="margin">
                    <wp:posOffset>88900</wp:posOffset>
                  </wp:positionH>
                  <wp:positionV relativeFrom="margin">
                    <wp:posOffset>69850</wp:posOffset>
                  </wp:positionV>
                  <wp:extent cx="1465580" cy="1087755"/>
                  <wp:effectExtent l="0" t="0" r="1270" b="0"/>
                  <wp:wrapNone/>
                  <wp:docPr id="307" name="Obraz 307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7C901D" wp14:editId="31B1A00C">
                      <wp:simplePos x="0" y="0"/>
                      <wp:positionH relativeFrom="page">
                        <wp:posOffset>62230</wp:posOffset>
                      </wp:positionH>
                      <wp:positionV relativeFrom="page">
                        <wp:posOffset>1116965</wp:posOffset>
                      </wp:positionV>
                      <wp:extent cx="1731010" cy="704850"/>
                      <wp:effectExtent l="0" t="0" r="0" b="0"/>
                      <wp:wrapNone/>
                      <wp:docPr id="341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101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267A" w:rsidRDefault="0097267A" w:rsidP="0097267A">
                                  <w:pPr>
                                    <w:pStyle w:val="Address1"/>
                                    <w:ind w:left="0"/>
                                    <w:jc w:val="left"/>
                                  </w:pPr>
                                  <w:r>
                                    <w:t>Warszawska 20B</w:t>
                                  </w:r>
                                </w:p>
                                <w:p w:rsidR="0097267A" w:rsidRDefault="0097267A" w:rsidP="0097267A">
                                  <w:pPr>
                                    <w:pStyle w:val="Address1"/>
                                    <w:ind w:left="0"/>
                                    <w:jc w:val="left"/>
                                  </w:pPr>
                                  <w:r>
                                    <w:t>80 – 180, Gdańsk</w:t>
                                  </w:r>
                                </w:p>
                                <w:p w:rsidR="0097267A" w:rsidRDefault="0097267A" w:rsidP="0097267A">
                                  <w:pPr>
                                    <w:pStyle w:val="Address1"/>
                                    <w:ind w:left="0"/>
                                    <w:jc w:val="left"/>
                                  </w:pPr>
                                  <w:r>
                                    <w:t>Tel: +48 536 235 640</w:t>
                                  </w:r>
                                  <w:r>
                                    <w:br/>
                                  </w:r>
                                  <w:r>
                                    <w:br/>
                                    <w:t>t.murzynski@ecoflowers.pl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25" o:spid="_x0000_s1026" type="#_x0000_t202" style="position:absolute;margin-left:4.9pt;margin-top:87.95pt;width:136.3pt;height:55.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" filled="f" stroked="f" strokecolor="#777" strokeweight=".25pt">
                      <v:textbox>
                        <w:txbxContent>
                          <w:p w:rsidR="0097267A" w:rsidRDefault="0097267A" w:rsidP="0097267A">
                            <w:pPr>
                              <w:pStyle w:val="Address1"/>
                              <w:ind w:left="0"/>
                              <w:jc w:val="left"/>
                            </w:pPr>
                            <w:r>
                              <w:t>Warszawska 20B</w:t>
                            </w:r>
                          </w:p>
                          <w:p w:rsidR="0097267A" w:rsidRDefault="0097267A" w:rsidP="0097267A">
                            <w:pPr>
                              <w:pStyle w:val="Address1"/>
                              <w:ind w:left="0"/>
                              <w:jc w:val="left"/>
                            </w:pPr>
                            <w:r>
                              <w:t>80 – 180, Gdańsk</w:t>
                            </w:r>
                          </w:p>
                          <w:p w:rsidR="0097267A" w:rsidRDefault="0097267A" w:rsidP="0097267A">
                            <w:pPr>
                              <w:pStyle w:val="Address1"/>
                              <w:ind w:left="0"/>
                              <w:jc w:val="left"/>
                            </w:pPr>
                            <w:r>
                              <w:t>Tel: +48 536 235 640</w:t>
                            </w:r>
                            <w:r>
                              <w:br/>
                            </w:r>
                            <w:r>
                              <w:br/>
                              <w:t>t.murzynski@ecoflowers.pl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655BB56" wp14:editId="220096F4">
                      <wp:simplePos x="0" y="0"/>
                      <wp:positionH relativeFrom="margin">
                        <wp:posOffset>1687195</wp:posOffset>
                      </wp:positionH>
                      <wp:positionV relativeFrom="margin">
                        <wp:posOffset>544195</wp:posOffset>
                      </wp:positionV>
                      <wp:extent cx="1400175" cy="652780"/>
                      <wp:effectExtent l="0" t="0" r="9525" b="7620"/>
                      <wp:wrapNone/>
                      <wp:docPr id="340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652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267A" w:rsidRPr="004023B4" w:rsidRDefault="0097267A" w:rsidP="0097267A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023B4">
                                    <w:rPr>
                                      <w:sz w:val="28"/>
                                      <w:szCs w:val="28"/>
                                    </w:rPr>
                                    <w:t xml:space="preserve">Tomasz </w:t>
                                  </w:r>
                                  <w:proofErr w:type="spellStart"/>
                                  <w:r w:rsidRPr="004023B4">
                                    <w:rPr>
                                      <w:sz w:val="28"/>
                                      <w:szCs w:val="28"/>
                                    </w:rPr>
                                    <w:t>Murzynski</w:t>
                                  </w:r>
                                  <w:proofErr w:type="spellEnd"/>
                                </w:p>
                                <w:p w:rsidR="0097267A" w:rsidRPr="004023B4" w:rsidRDefault="0097267A" w:rsidP="0097267A">
                                  <w:pPr>
                                    <w:pStyle w:val="Nagwek3"/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 w:rsidRPr="004023B4"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Dyrektor</w:t>
                                  </w: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4023B4"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Techniczny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18" o:spid="_x0000_s1027" type="#_x0000_t202" style="position:absolute;margin-left:132.85pt;margin-top:42.85pt;width:110.25pt;height:51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HWuAIAAL0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" filled="f" stroked="f">
                      <v:textbox style="mso-fit-shape-to-text:t" inset="0,,0">
                        <w:txbxContent>
                          <w:p w:rsidR="0097267A" w:rsidRPr="004023B4" w:rsidRDefault="0097267A" w:rsidP="0097267A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 w:rsidRPr="004023B4">
                              <w:rPr>
                                <w:sz w:val="28"/>
                                <w:szCs w:val="28"/>
                              </w:rPr>
                              <w:t xml:space="preserve">Tomasz </w:t>
                            </w:r>
                            <w:proofErr w:type="spellStart"/>
                            <w:r w:rsidRPr="004023B4">
                              <w:rPr>
                                <w:sz w:val="28"/>
                                <w:szCs w:val="28"/>
                              </w:rPr>
                              <w:t>Murzynski</w:t>
                            </w:r>
                            <w:proofErr w:type="spellEnd"/>
                          </w:p>
                          <w:p w:rsidR="0097267A" w:rsidRPr="004023B4" w:rsidRDefault="0097267A" w:rsidP="0097267A">
                            <w:pPr>
                              <w:pStyle w:val="Nagwek3"/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4023B4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Dyrektor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br/>
                            </w:r>
                            <w:r w:rsidRPr="004023B4"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Techniczny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</w:tcPr>
          <w:p w:rsidR="0097267A" w:rsidRDefault="0097267A" w:rsidP="00953554">
            <w:pPr>
              <w:rPr>
                <w:lang w:bidi="pl-PL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4FE7602" wp14:editId="6102187F">
                      <wp:simplePos x="0" y="0"/>
                      <wp:positionH relativeFrom="page">
                        <wp:posOffset>64004</wp:posOffset>
                      </wp:positionH>
                      <wp:positionV relativeFrom="page">
                        <wp:posOffset>1117140</wp:posOffset>
                      </wp:positionV>
                      <wp:extent cx="2030730" cy="704850"/>
                      <wp:effectExtent l="0" t="0" r="0" b="0"/>
                      <wp:wrapNone/>
                      <wp:docPr id="1" name="Text Box 14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30730" cy="704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777777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267A" w:rsidRDefault="0097267A" w:rsidP="0097267A">
                                  <w:pPr>
                                    <w:pStyle w:val="Address1"/>
                                    <w:ind w:left="0"/>
                                    <w:jc w:val="left"/>
                                  </w:pPr>
                                  <w:r>
                                    <w:t>Warszawska 20B</w:t>
                                  </w:r>
                                </w:p>
                                <w:p w:rsidR="0097267A" w:rsidRDefault="0097267A" w:rsidP="0097267A">
                                  <w:pPr>
                                    <w:pStyle w:val="Address1"/>
                                    <w:ind w:left="0"/>
                                    <w:jc w:val="left"/>
                                  </w:pPr>
                                  <w:r>
                                    <w:t>80 – 180, Gdańsk</w:t>
                                  </w:r>
                                </w:p>
                                <w:p w:rsidR="0097267A" w:rsidRDefault="0097267A" w:rsidP="0097267A">
                                  <w:pPr>
                                    <w:pStyle w:val="Address1"/>
                                    <w:ind w:left="0"/>
                                    <w:jc w:val="left"/>
                                  </w:pPr>
                                  <w:r>
                                    <w:t>Tel: +48 785 361 353</w:t>
                                  </w:r>
                                  <w:r>
                                    <w:br/>
                                  </w:r>
                                  <w:r>
                                    <w:br/>
                                    <w:t>s.murzynska@ecoflowers.pl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5.05pt;margin-top:87.95pt;width:159.9pt;height:55.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1PvAIAAMM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" filled="f" stroked="f" strokecolor="#777" strokeweight=".25pt">
                      <v:textbox>
                        <w:txbxContent>
                          <w:p w:rsidR="0097267A" w:rsidRDefault="0097267A" w:rsidP="0097267A">
                            <w:pPr>
                              <w:pStyle w:val="Address1"/>
                              <w:ind w:left="0"/>
                              <w:jc w:val="left"/>
                            </w:pPr>
                            <w:r>
                              <w:t>Warszawska 20B</w:t>
                            </w:r>
                          </w:p>
                          <w:p w:rsidR="0097267A" w:rsidRDefault="0097267A" w:rsidP="0097267A">
                            <w:pPr>
                              <w:pStyle w:val="Address1"/>
                              <w:ind w:left="0"/>
                              <w:jc w:val="left"/>
                            </w:pPr>
                            <w:r>
                              <w:t>80 – 180, Gdańsk</w:t>
                            </w:r>
                          </w:p>
                          <w:p w:rsidR="0097267A" w:rsidRDefault="0097267A" w:rsidP="0097267A">
                            <w:pPr>
                              <w:pStyle w:val="Address1"/>
                              <w:ind w:left="0"/>
                              <w:jc w:val="left"/>
                            </w:pPr>
                            <w:r>
                              <w:t>Tel: +48 785 361 353</w:t>
                            </w:r>
                            <w:r>
                              <w:br/>
                            </w:r>
                            <w:r>
                              <w:br/>
                              <w:t>s.murzynska@ecoflowers.pl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302A27AD" wp14:editId="5C40E77F">
                  <wp:simplePos x="0" y="0"/>
                  <wp:positionH relativeFrom="margin">
                    <wp:posOffset>86995</wp:posOffset>
                  </wp:positionH>
                  <wp:positionV relativeFrom="margin">
                    <wp:posOffset>69850</wp:posOffset>
                  </wp:positionV>
                  <wp:extent cx="1465580" cy="1087755"/>
                  <wp:effectExtent l="0" t="0" r="1270" b="0"/>
                  <wp:wrapNone/>
                  <wp:docPr id="3" name="Obraz 3" descr="https://z-1-scontent-frt3-1.xx.fbcdn.net/v/t34.0-12/13342320_1079347418799096_1428382233_n.jpg?oh=1a2a84942f6c4e425696841975ae1e87&amp;oe=5753A3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z-1-scontent-frt3-1.xx.fbcdn.net/v/t34.0-12/13342320_1079347418799096_1428382233_n.jpg?oh=1a2a84942f6c4e425696841975ae1e87&amp;oe=5753A3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5580" cy="1087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87F6C7F" wp14:editId="6B720087">
                      <wp:simplePos x="0" y="0"/>
                      <wp:positionH relativeFrom="margin">
                        <wp:posOffset>1637030</wp:posOffset>
                      </wp:positionH>
                      <wp:positionV relativeFrom="margin">
                        <wp:posOffset>544195</wp:posOffset>
                      </wp:positionV>
                      <wp:extent cx="1400175" cy="652780"/>
                      <wp:effectExtent l="0" t="0" r="9525" b="1270"/>
                      <wp:wrapNone/>
                      <wp:docPr id="2" name="Text Box 1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175" cy="652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7267A" w:rsidRPr="004023B4" w:rsidRDefault="0097267A" w:rsidP="0097267A">
                                  <w:pPr>
                                    <w:pStyle w:val="Nagwek2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Sabina Murzyńska</w:t>
                                  </w:r>
                                </w:p>
                                <w:p w:rsidR="0097267A" w:rsidRPr="004023B4" w:rsidRDefault="0097267A" w:rsidP="0097267A">
                                  <w:pPr>
                                    <w:pStyle w:val="Nagwek3"/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Prezes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128.9pt;margin-top:42.85pt;width:110.25pt;height:51.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" filled="f" stroked="f">
                      <v:textbox style="mso-fit-shape-to-text:t" inset="0,,0">
                        <w:txbxContent>
                          <w:p w:rsidR="0097267A" w:rsidRPr="004023B4" w:rsidRDefault="0097267A" w:rsidP="0097267A">
                            <w:pPr>
                              <w:pStyle w:val="Nagwek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Sabina Murzyńska</w:t>
                            </w:r>
                          </w:p>
                          <w:p w:rsidR="0097267A" w:rsidRPr="004023B4" w:rsidRDefault="0097267A" w:rsidP="0097267A">
                            <w:pPr>
                              <w:pStyle w:val="Nagwek3"/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Prezes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</w:tc>
        <w:tc>
          <w:tcPr>
            <w:tcW w:w="4888" w:type="dxa"/>
            <w:tcBorders>
              <w:top w:val="single" w:sz="2" w:space="0" w:color="EAEAEA"/>
              <w:left w:val="single" w:sz="2" w:space="0" w:color="EAEAEA"/>
              <w:bottom w:val="single" w:sz="2" w:space="0" w:color="EAEAEA"/>
              <w:right w:val="single" w:sz="2" w:space="0" w:color="EAEAEA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97267A" w:rsidRDefault="0097267A">
            <w:pPr>
              <w:rPr>
                <w:lang w:bidi="pl-PL"/>
              </w:rPr>
            </w:pPr>
          </w:p>
        </w:tc>
      </w:tr>
    </w:tbl>
    <w:p w:rsidR="00F13E9F" w:rsidRDefault="00F13E9F">
      <w:bookmarkStart w:id="0" w:name="_GoBack"/>
      <w:bookmarkEnd w:id="0"/>
    </w:p>
    <w:sectPr w:rsidR="00F13E9F" w:rsidSect="00F13E9F">
      <w:pgSz w:w="11907" w:h="16839"/>
      <w:pgMar w:top="720" w:right="1080" w:bottom="0" w:left="1080" w:header="708" w:footer="708" w:gutter="0"/>
      <w:paperSrc w:first="4" w:other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embedSystemFonts/>
  <w:activeWritingStyle w:appName="MSWord" w:lang="en-US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4D1"/>
    <w:rsid w:val="00401703"/>
    <w:rsid w:val="004023B4"/>
    <w:rsid w:val="004025F6"/>
    <w:rsid w:val="004809B5"/>
    <w:rsid w:val="00685A10"/>
    <w:rsid w:val="008C5705"/>
    <w:rsid w:val="0097267A"/>
    <w:rsid w:val="00A405BA"/>
    <w:rsid w:val="00B37C09"/>
    <w:rsid w:val="00CB6173"/>
    <w:rsid w:val="00DC262C"/>
    <w:rsid w:val="00EF07FA"/>
    <w:rsid w:val="00F13E9F"/>
    <w:rsid w:val="00F7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77">
      <v:stroke color="#777" weight=".25pt"/>
      <o:colormru v:ext="edit" colors="#99c38f,#a50021,#33c,#777,#fc0,#f90,#669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ind w:right="60"/>
      <w:jc w:val="center"/>
      <w:outlineLvl w:val="0"/>
    </w:pPr>
    <w:rPr>
      <w:rFonts w:ascii="Arial" w:hAnsi="Arial" w:cs="Arial"/>
      <w:b/>
      <w:spacing w:val="20"/>
      <w:sz w:val="24"/>
      <w:szCs w:val="24"/>
    </w:rPr>
  </w:style>
  <w:style w:type="paragraph" w:styleId="Nagwek2">
    <w:name w:val="heading 2"/>
    <w:basedOn w:val="Normalny"/>
    <w:next w:val="Normalny"/>
    <w:qFormat/>
    <w:pPr>
      <w:spacing w:after="120"/>
      <w:ind w:right="144"/>
      <w:jc w:val="center"/>
      <w:outlineLvl w:val="1"/>
    </w:pPr>
    <w:rPr>
      <w:rFonts w:ascii="Arial" w:hAnsi="Arial" w:cs="Arial"/>
      <w:b/>
      <w:spacing w:val="20"/>
    </w:rPr>
  </w:style>
  <w:style w:type="paragraph" w:styleId="Nagwek3">
    <w:name w:val="heading 3"/>
    <w:basedOn w:val="Normalny"/>
    <w:next w:val="Normalny"/>
    <w:qFormat/>
    <w:pPr>
      <w:spacing w:after="120"/>
      <w:ind w:right="144"/>
      <w:jc w:val="center"/>
      <w:outlineLvl w:val="2"/>
    </w:pPr>
    <w:rPr>
      <w:rFonts w:ascii="Arial" w:hAnsi="Arial" w:cs="Arial"/>
      <w:color w:val="999999"/>
      <w:spacing w:val="20"/>
      <w:sz w:val="16"/>
      <w:szCs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ddress1">
    <w:name w:val="Address 1"/>
    <w:basedOn w:val="Normalny"/>
    <w:next w:val="Normalny"/>
    <w:pPr>
      <w:tabs>
        <w:tab w:val="left" w:pos="2340"/>
      </w:tabs>
      <w:ind w:left="144"/>
      <w:jc w:val="center"/>
    </w:pPr>
    <w:rPr>
      <w:rFonts w:ascii="Arial" w:hAnsi="Arial" w:cs="Arial"/>
      <w:spacing w:val="20"/>
      <w:sz w:val="16"/>
      <w:szCs w:val="16"/>
      <w:lang w:bidi="pl-PL"/>
    </w:rPr>
  </w:style>
  <w:style w:type="paragraph" w:customStyle="1" w:styleId="Address2">
    <w:name w:val="Address 2"/>
    <w:next w:val="Normalny"/>
    <w:pPr>
      <w:spacing w:before="480"/>
      <w:jc w:val="center"/>
    </w:pPr>
    <w:rPr>
      <w:rFonts w:ascii="Arial" w:hAnsi="Arial" w:cs="Arial"/>
      <w:spacing w:val="20"/>
      <w:sz w:val="14"/>
      <w:szCs w:val="14"/>
      <w:lang w:bidi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61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CB6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ind w:right="60"/>
      <w:jc w:val="center"/>
      <w:outlineLvl w:val="0"/>
    </w:pPr>
    <w:rPr>
      <w:rFonts w:ascii="Arial" w:hAnsi="Arial" w:cs="Arial"/>
      <w:b/>
      <w:spacing w:val="20"/>
      <w:sz w:val="24"/>
      <w:szCs w:val="24"/>
    </w:rPr>
  </w:style>
  <w:style w:type="paragraph" w:styleId="Nagwek2">
    <w:name w:val="heading 2"/>
    <w:basedOn w:val="Normalny"/>
    <w:next w:val="Normalny"/>
    <w:qFormat/>
    <w:pPr>
      <w:spacing w:after="120"/>
      <w:ind w:right="144"/>
      <w:jc w:val="center"/>
      <w:outlineLvl w:val="1"/>
    </w:pPr>
    <w:rPr>
      <w:rFonts w:ascii="Arial" w:hAnsi="Arial" w:cs="Arial"/>
      <w:b/>
      <w:spacing w:val="20"/>
    </w:rPr>
  </w:style>
  <w:style w:type="paragraph" w:styleId="Nagwek3">
    <w:name w:val="heading 3"/>
    <w:basedOn w:val="Normalny"/>
    <w:next w:val="Normalny"/>
    <w:qFormat/>
    <w:pPr>
      <w:spacing w:after="120"/>
      <w:ind w:right="144"/>
      <w:jc w:val="center"/>
      <w:outlineLvl w:val="2"/>
    </w:pPr>
    <w:rPr>
      <w:rFonts w:ascii="Arial" w:hAnsi="Arial" w:cs="Arial"/>
      <w:color w:val="999999"/>
      <w:spacing w:val="20"/>
      <w:sz w:val="16"/>
      <w:szCs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ddress1">
    <w:name w:val="Address 1"/>
    <w:basedOn w:val="Normalny"/>
    <w:next w:val="Normalny"/>
    <w:pPr>
      <w:tabs>
        <w:tab w:val="left" w:pos="2340"/>
      </w:tabs>
      <w:ind w:left="144"/>
      <w:jc w:val="center"/>
    </w:pPr>
    <w:rPr>
      <w:rFonts w:ascii="Arial" w:hAnsi="Arial" w:cs="Arial"/>
      <w:spacing w:val="20"/>
      <w:sz w:val="16"/>
      <w:szCs w:val="16"/>
      <w:lang w:bidi="pl-PL"/>
    </w:rPr>
  </w:style>
  <w:style w:type="paragraph" w:customStyle="1" w:styleId="Address2">
    <w:name w:val="Address 2"/>
    <w:next w:val="Normalny"/>
    <w:pPr>
      <w:spacing w:before="480"/>
      <w:jc w:val="center"/>
    </w:pPr>
    <w:rPr>
      <w:rFonts w:ascii="Arial" w:hAnsi="Arial" w:cs="Arial"/>
      <w:spacing w:val="20"/>
      <w:sz w:val="14"/>
      <w:szCs w:val="14"/>
      <w:lang w:bidi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61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CB6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\AppData\Roaming\Microsoft\Szablony\Business%20card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card</Template>
  <TotalTime>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Murzynski</dc:creator>
  <cp:lastModifiedBy>Tomasz Murzynski</cp:lastModifiedBy>
  <cp:revision>3</cp:revision>
  <cp:lastPrinted>2002-08-16T07:42:00Z</cp:lastPrinted>
  <dcterms:created xsi:type="dcterms:W3CDTF">2016-06-03T10:52:00Z</dcterms:created>
  <dcterms:modified xsi:type="dcterms:W3CDTF">2016-06-03T11:16:00Z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TC060874561045</vt:lpwstr>
  </property>
</Properties>
</file>