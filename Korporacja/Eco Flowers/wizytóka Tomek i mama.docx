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65" w:type="dxa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ook w:val="0000" w:firstRow="0" w:lastRow="0" w:firstColumn="0" w:lastColumn="0" w:noHBand="0" w:noVBand="0"/>
      </w:tblPr>
      <w:tblGrid>
        <w:gridCol w:w="4889"/>
        <w:gridCol w:w="4888"/>
        <w:gridCol w:w="4888"/>
      </w:tblGrid>
      <w:tr w:rsidR="0097267A" w:rsidTr="0097267A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7267A" w:rsidRDefault="0097267A">
            <w:pPr>
              <w:rPr>
                <w:lang w:bidi="pl-PL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5DD3D51" wp14:editId="5386266A">
                  <wp:simplePos x="0" y="0"/>
                  <wp:positionH relativeFrom="margin">
                    <wp:posOffset>88265</wp:posOffset>
                  </wp:positionH>
                  <wp:positionV relativeFrom="margin">
                    <wp:posOffset>71120</wp:posOffset>
                  </wp:positionV>
                  <wp:extent cx="1465580" cy="1087755"/>
                  <wp:effectExtent l="0" t="0" r="1270" b="0"/>
                  <wp:wrapSquare wrapText="bothSides"/>
                  <wp:docPr id="307" name="Obraz 307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7C901D" wp14:editId="31B1A00C">
                      <wp:simplePos x="0" y="0"/>
                      <wp:positionH relativeFrom="page">
                        <wp:posOffset>62230</wp:posOffset>
                      </wp:positionH>
                      <wp:positionV relativeFrom="page">
                        <wp:posOffset>1116897</wp:posOffset>
                      </wp:positionV>
                      <wp:extent cx="1731010" cy="704995"/>
                      <wp:effectExtent l="0" t="0" r="0" b="0"/>
                      <wp:wrapNone/>
                      <wp:docPr id="341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1010" cy="704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Warszawska 20B</w:t>
                                  </w:r>
                                </w:p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Tel: +48 536 235 640</w:t>
                                  </w:r>
                                  <w:r>
                                    <w:br/>
                                  </w:r>
                                  <w:r>
                                    <w:br/>
                                    <w:t>t.murzynski@ecoflowers.pl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25" o:spid="_x0000_s1026" type="#_x0000_t202" style="position:absolute;margin-left:4.9pt;margin-top:87.95pt;width:136.3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" filled="f" stroked="f" strokecolor="#777" strokeweight=".25pt">
                      <v:textbox>
                        <w:txbxContent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Warszawska 20B</w:t>
                            </w:r>
                          </w:p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80 – 180, Gdańsk</w:t>
                            </w:r>
                          </w:p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Tel: +48 536 235 640</w:t>
                            </w:r>
                            <w:r>
                              <w:br/>
                            </w:r>
                            <w:r>
                              <w:br/>
                              <w:t>t.murzynski@ecoflowers.pl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55BB56" wp14:editId="220096F4">
                      <wp:simplePos x="0" y="0"/>
                      <wp:positionH relativeFrom="margin">
                        <wp:posOffset>1686560</wp:posOffset>
                      </wp:positionH>
                      <wp:positionV relativeFrom="margin">
                        <wp:posOffset>544830</wp:posOffset>
                      </wp:positionV>
                      <wp:extent cx="1400175" cy="652780"/>
                      <wp:effectExtent l="0" t="0" r="0" b="0"/>
                      <wp:wrapSquare wrapText="left"/>
                      <wp:docPr id="340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67A" w:rsidRPr="004023B4" w:rsidRDefault="0097267A" w:rsidP="0097267A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023B4"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 w:rsidRPr="004023B4"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97267A" w:rsidRPr="004023B4" w:rsidRDefault="0097267A" w:rsidP="0097267A">
                                  <w:pPr>
                                    <w:pStyle w:val="Nagwek3"/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4023B4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Dyrektor</w:t>
                                  </w: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4023B4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8" o:spid="_x0000_s1027" type="#_x0000_t202" style="position:absolute;margin-left:132.8pt;margin-top:42.9pt;width:110.25pt;height:51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HWuAIAAL0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" filled="f" stroked="f">
                      <v:textbox style="mso-fit-shape-to-text:t" inset="0,,0">
                        <w:txbxContent>
                          <w:p w:rsidR="0097267A" w:rsidRPr="004023B4" w:rsidRDefault="0097267A" w:rsidP="0097267A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 w:rsidRPr="004023B4"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 w:rsidRPr="004023B4"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97267A" w:rsidRPr="004023B4" w:rsidRDefault="0097267A" w:rsidP="0097267A">
                            <w:pPr>
                              <w:pStyle w:val="Nagwek3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4023B4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Dyrektor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r w:rsidRPr="004023B4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Techniczny</w:t>
                            </w:r>
                          </w:p>
                        </w:txbxContent>
                      </v:textbox>
                      <w10:wrap type="square" side="left" anchorx="margin" anchory="margin"/>
                    </v:shape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</w:tcPr>
          <w:p w:rsidR="0097267A" w:rsidRDefault="0097267A" w:rsidP="00953554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394B9A3" wp14:editId="4BA251DE">
                      <wp:simplePos x="0" y="0"/>
                      <wp:positionH relativeFrom="page">
                        <wp:posOffset>63500</wp:posOffset>
                      </wp:positionH>
                      <wp:positionV relativeFrom="page">
                        <wp:posOffset>1116965</wp:posOffset>
                      </wp:positionV>
                      <wp:extent cx="2030730" cy="704850"/>
                      <wp:effectExtent l="0" t="0" r="0" b="0"/>
                      <wp:wrapNone/>
                      <wp:docPr id="1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Warszawska 20B</w:t>
                                  </w:r>
                                </w:p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Tel: +48 785 361 353</w:t>
                                  </w:r>
                                  <w:r>
                                    <w:br/>
                                  </w:r>
                                  <w:r>
                                    <w:br/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5pt;margin-top:87.95pt;width:159.9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1PvA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" filled="f" stroked="f" strokecolor="#777" strokeweight=".25pt">
                      <v:textbox>
                        <w:txbxContent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Warszawska 20B</w:t>
                            </w:r>
                          </w:p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80 – 180, Gdańsk</w:t>
                            </w:r>
                          </w:p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Tel: +48 785 361 353</w:t>
                            </w:r>
                            <w:r>
                              <w:br/>
                            </w:r>
                            <w:r>
                              <w:br/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740287F7" wp14:editId="2027026C">
                  <wp:simplePos x="0" y="0"/>
                  <wp:positionH relativeFrom="margin">
                    <wp:posOffset>88265</wp:posOffset>
                  </wp:positionH>
                  <wp:positionV relativeFrom="margin">
                    <wp:posOffset>71120</wp:posOffset>
                  </wp:positionV>
                  <wp:extent cx="1465580" cy="1087755"/>
                  <wp:effectExtent l="0" t="0" r="1270" b="0"/>
                  <wp:wrapSquare wrapText="bothSides"/>
                  <wp:docPr id="3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19839CF" wp14:editId="27EEA13A">
                      <wp:simplePos x="0" y="0"/>
                      <wp:positionH relativeFrom="margin">
                        <wp:posOffset>1686560</wp:posOffset>
                      </wp:positionH>
                      <wp:positionV relativeFrom="margin">
                        <wp:posOffset>544830</wp:posOffset>
                      </wp:positionV>
                      <wp:extent cx="1400175" cy="652780"/>
                      <wp:effectExtent l="0" t="0" r="0" b="0"/>
                      <wp:wrapSquare wrapText="left"/>
                      <wp:docPr id="2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67A" w:rsidRPr="004023B4" w:rsidRDefault="0097267A" w:rsidP="0097267A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97267A" w:rsidRPr="004023B4" w:rsidRDefault="0097267A" w:rsidP="0097267A">
                                  <w:pPr>
                                    <w:pStyle w:val="Nagwek3"/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32.8pt;margin-top:42.9pt;width:110.25pt;height:51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" filled="f" stroked="f">
                      <v:textbox style="mso-fit-shape-to-text:t" inset="0,,0">
                        <w:txbxContent>
                          <w:p w:rsidR="0097267A" w:rsidRPr="004023B4" w:rsidRDefault="0097267A" w:rsidP="0097267A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97267A" w:rsidRPr="004023B4" w:rsidRDefault="0097267A" w:rsidP="0097267A">
                            <w:pPr>
                              <w:pStyle w:val="Nagwek3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type="square" side="left" anchorx="margin" anchory="margin"/>
                    </v:shape>
                  </w:pict>
                </mc:Fallback>
              </mc:AlternateContent>
            </w:r>
            <w:bookmarkStart w:id="0" w:name="_GoBack"/>
            <w:bookmarkEnd w:id="0"/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7267A" w:rsidRDefault="0097267A">
            <w:pPr>
              <w:rPr>
                <w:lang w:bidi="pl-PL"/>
              </w:rPr>
            </w:pPr>
          </w:p>
        </w:tc>
      </w:tr>
    </w:tbl>
    <w:p w:rsidR="00F13E9F" w:rsidRDefault="00F13E9F"/>
    <w:sectPr w:rsidR="00F13E9F" w:rsidSect="00F13E9F">
      <w:pgSz w:w="11907" w:h="16839"/>
      <w:pgMar w:top="720" w:right="1080" w:bottom="0" w:left="1080" w:header="708" w:footer="708" w:gutter="0"/>
      <w:paperSrc w:first="4"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embedSystemFonts/>
  <w:activeWritingStyle w:appName="MSWord" w:lang="en-US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D1"/>
    <w:rsid w:val="00401703"/>
    <w:rsid w:val="004023B4"/>
    <w:rsid w:val="004025F6"/>
    <w:rsid w:val="00685A10"/>
    <w:rsid w:val="008C5705"/>
    <w:rsid w:val="0097267A"/>
    <w:rsid w:val="00B37C09"/>
    <w:rsid w:val="00CB6173"/>
    <w:rsid w:val="00DC262C"/>
    <w:rsid w:val="00EF07FA"/>
    <w:rsid w:val="00F13E9F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77">
      <v:stroke color="#777" weight=".25pt"/>
      <o:colormru v:ext="edit" colors="#99c38f,#a50021,#33c,#777,#fc0,#f90,#6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61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CB6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61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CB6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\AppData\Roaming\Microsoft\Szablony\Business%20card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2</cp:revision>
  <cp:lastPrinted>2002-08-16T07:42:00Z</cp:lastPrinted>
  <dcterms:created xsi:type="dcterms:W3CDTF">2016-06-03T10:52:00Z</dcterms:created>
  <dcterms:modified xsi:type="dcterms:W3CDTF">2016-06-03T10:52:00Z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TC060874561045</vt:lpwstr>
  </property>
</Properties>
</file>