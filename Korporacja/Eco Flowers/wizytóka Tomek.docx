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</w:tblGrid>
      <w:tr w:rsidR="00F13E9F" w:rsidTr="00F744D1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4023B4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3DE3FC9B" wp14:editId="6E5EA4CA">
                  <wp:simplePos x="0" y="0"/>
                  <wp:positionH relativeFrom="margin">
                    <wp:posOffset>88265</wp:posOffset>
                  </wp:positionH>
                  <wp:positionV relativeFrom="margin">
                    <wp:posOffset>71120</wp:posOffset>
                  </wp:positionV>
                  <wp:extent cx="1465580" cy="1087755"/>
                  <wp:effectExtent l="0" t="0" r="1270" b="0"/>
                  <wp:wrapSquare wrapText="bothSides"/>
                  <wp:docPr id="307" name="Obraz 307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FE4DB75" wp14:editId="49C3FDEE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1116897</wp:posOffset>
                      </wp:positionV>
                      <wp:extent cx="1731010" cy="704995"/>
                      <wp:effectExtent l="0" t="0" r="0" b="0"/>
                      <wp:wrapNone/>
                      <wp:docPr id="34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704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Default="00F744D1" w:rsidP="004023B4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Warszawska 20B</w:t>
                                  </w:r>
                                </w:p>
                                <w:p w:rsidR="00F13E9F" w:rsidRDefault="00F744D1" w:rsidP="004023B4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80</w:t>
                                  </w:r>
                                  <w:r w:rsidR="004023B4">
                                    <w:t xml:space="preserve"> – 180</w:t>
                                  </w:r>
                                  <w:r>
                                    <w:t>, Gdańsk</w:t>
                                  </w:r>
                                </w:p>
                                <w:p w:rsidR="00F13E9F" w:rsidRDefault="004023B4" w:rsidP="004023B4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Tel</w:t>
                                  </w:r>
                                  <w:r w:rsidR="00F13E9F">
                                    <w:t xml:space="preserve">: </w:t>
                                  </w:r>
                                  <w:r>
                                    <w:t>+48 536 235 640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</w:r>
                                  <w:r w:rsidR="00CB6173">
                                    <w:t>t.murzynski</w:t>
                                  </w:r>
                                  <w:r w:rsidR="00F744D1">
                                    <w:t>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5" o:spid="_x0000_s1026" type="#_x0000_t202" style="position:absolute;margin-left:4.9pt;margin-top:87.95pt;width:136.3pt;height:55.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" filled="f" stroked="f" strokecolor="#777" strokeweight=".25pt">
                      <v:textbox>
                        <w:txbxContent>
                          <w:p w:rsidR="00F13E9F" w:rsidRDefault="00F744D1" w:rsidP="004023B4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Warszawska 20B</w:t>
                            </w:r>
                          </w:p>
                          <w:p w:rsidR="00F13E9F" w:rsidRDefault="00F744D1" w:rsidP="004023B4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80</w:t>
                            </w:r>
                            <w:r w:rsidR="004023B4">
                              <w:t xml:space="preserve"> – 180</w:t>
                            </w:r>
                            <w:r>
                              <w:t>, Gdańsk</w:t>
                            </w:r>
                          </w:p>
                          <w:p w:rsidR="00F13E9F" w:rsidRDefault="004023B4" w:rsidP="004023B4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Tel</w:t>
                            </w:r>
                            <w:r w:rsidR="00F13E9F">
                              <w:t xml:space="preserve">: </w:t>
                            </w:r>
                            <w:r>
                              <w:t>+48 536 235 640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="00CB6173">
                              <w:t>t.murzynski</w:t>
                            </w:r>
                            <w:r w:rsidR="00F744D1">
                              <w:t>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4025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7EF178E9" wp14:editId="10B8809A">
                      <wp:simplePos x="0" y="0"/>
                      <wp:positionH relativeFrom="margin">
                        <wp:posOffset>1686560</wp:posOffset>
                      </wp:positionH>
                      <wp:positionV relativeFrom="margin">
                        <wp:posOffset>544830</wp:posOffset>
                      </wp:positionV>
                      <wp:extent cx="1400175" cy="652780"/>
                      <wp:effectExtent l="0" t="0" r="0" b="0"/>
                      <wp:wrapSquare wrapText="left"/>
                      <wp:docPr id="34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3E9F" w:rsidRPr="004023B4" w:rsidRDefault="00F744D1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F13E9F" w:rsidRPr="004023B4" w:rsidRDefault="00F744D1">
                                  <w:pPr>
                                    <w:pStyle w:val="Nagwek3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Dyrektor</w:t>
                                  </w:r>
                                  <w:r w:rsidR="00685A10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85A10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8" o:spid="_x0000_s1027" type="#_x0000_t202" style="position:absolute;margin-left:132.8pt;margin-top:42.9pt;width:110.25pt;height:51.4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HWuA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" filled="f" stroked="f">
                      <v:textbox style="mso-fit-shape-to-text:t" inset="0,,0">
                        <w:txbxContent>
                          <w:p w:rsidR="00F13E9F" w:rsidRPr="004023B4" w:rsidRDefault="00F744D1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 w:rsidRPr="004023B4"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 w:rsidRPr="004023B4"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F13E9F" w:rsidRPr="004023B4" w:rsidRDefault="00F744D1">
                            <w:pPr>
                              <w:pStyle w:val="Nagwek3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Dyrektor</w:t>
                            </w:r>
                            <w:r w:rsidR="00685A1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5A10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Techniczny</w:t>
                            </w:r>
                          </w:p>
                        </w:txbxContent>
                      </v:textbox>
                      <w10:wrap type="square" side="left"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F13E9F" w:rsidRDefault="00F13E9F">
            <w:pPr>
              <w:rPr>
                <w:lang w:bidi="pl-PL"/>
              </w:rPr>
            </w:pPr>
          </w:p>
        </w:tc>
      </w:tr>
    </w:tbl>
    <w:p w:rsidR="00F13E9F" w:rsidRDefault="00F13E9F">
      <w:bookmarkStart w:id="0" w:name="_GoBack"/>
      <w:bookmarkEnd w:id="0"/>
    </w:p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1"/>
    <w:rsid w:val="00401703"/>
    <w:rsid w:val="004023B4"/>
    <w:rsid w:val="004025F6"/>
    <w:rsid w:val="00685A10"/>
    <w:rsid w:val="008C5705"/>
    <w:rsid w:val="00B37C09"/>
    <w:rsid w:val="00CB6173"/>
    <w:rsid w:val="00DC262C"/>
    <w:rsid w:val="00EF07FA"/>
    <w:rsid w:val="00F13E9F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2002-08-16T07:42:00Z</cp:lastPrinted>
  <dcterms:created xsi:type="dcterms:W3CDTF">2016-06-03T10:47:00Z</dcterms:created>
  <dcterms:modified xsi:type="dcterms:W3CDTF">2016-06-03T10:47:00Z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